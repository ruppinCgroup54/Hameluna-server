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D3D2" w14:textId="4EA6C236" w:rsidR="006E0086" w:rsidRDefault="00E07A04">
      <w:pPr>
        <w:pStyle w:val="BodyText"/>
        <w:spacing w:before="2"/>
        <w:rPr>
          <w:rFonts w:ascii="Times New Roman"/>
          <w:b w:val="0"/>
          <w:sz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D1CA10" wp14:editId="4BB0EC9B">
                <wp:simplePos x="0" y="0"/>
                <wp:positionH relativeFrom="column">
                  <wp:posOffset>-389046</wp:posOffset>
                </wp:positionH>
                <wp:positionV relativeFrom="paragraph">
                  <wp:posOffset>-86379</wp:posOffset>
                </wp:positionV>
                <wp:extent cx="2534285" cy="9308706"/>
                <wp:effectExtent l="0" t="0" r="18415" b="26035"/>
                <wp:wrapNone/>
                <wp:docPr id="1506736678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285" cy="9308706"/>
                        </a:xfrm>
                        <a:prstGeom prst="roundRect">
                          <a:avLst>
                            <a:gd name="adj" fmla="val 9983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1680A" w14:textId="77777777" w:rsidR="008D57AD" w:rsidRDefault="008D57AD" w:rsidP="009E3FE2">
                            <w:pPr>
                              <w:pStyle w:val="Heading3"/>
                              <w:tabs>
                                <w:tab w:val="left" w:pos="2167"/>
                              </w:tabs>
                              <w:rPr>
                                <w:lang w:bidi="he-IL"/>
                              </w:rPr>
                            </w:pPr>
                          </w:p>
                          <w:p w14:paraId="1A3E17E4" w14:textId="77777777" w:rsidR="008D57AD" w:rsidRDefault="008D57AD" w:rsidP="009E3FE2">
                            <w:pPr>
                              <w:pStyle w:val="Heading3"/>
                              <w:tabs>
                                <w:tab w:val="left" w:pos="2167"/>
                              </w:tabs>
                            </w:pPr>
                          </w:p>
                          <w:p w14:paraId="0BD3CB3E" w14:textId="77777777" w:rsidR="008D57AD" w:rsidRDefault="008D57AD" w:rsidP="009E3FE2">
                            <w:pPr>
                              <w:pStyle w:val="Heading3"/>
                              <w:tabs>
                                <w:tab w:val="left" w:pos="2167"/>
                              </w:tabs>
                            </w:pPr>
                          </w:p>
                          <w:p w14:paraId="5220CC93" w14:textId="77777777" w:rsidR="008D57AD" w:rsidRDefault="008D57AD" w:rsidP="009E3FE2">
                            <w:pPr>
                              <w:pStyle w:val="Heading3"/>
                              <w:tabs>
                                <w:tab w:val="left" w:pos="2167"/>
                              </w:tabs>
                            </w:pPr>
                          </w:p>
                          <w:p w14:paraId="30C5BD5B" w14:textId="5728C52A" w:rsidR="009E3FE2" w:rsidRDefault="00D74D21" w:rsidP="009E3FE2">
                            <w:pPr>
                              <w:pStyle w:val="Heading3"/>
                              <w:tabs>
                                <w:tab w:val="left" w:pos="2167"/>
                              </w:tabs>
                            </w:pPr>
                            <w:sdt>
                              <w:sdtPr>
                                <w:id w:val="28927725"/>
                                <w:placeholder>
                                  <w:docPart w:val="CD5F825C7B2A4120BEA082BDFAD8D18A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9E3FE2" w:rsidRPr="00D5459D">
                                  <w:t>Profile</w:t>
                                </w:r>
                              </w:sdtContent>
                            </w:sdt>
                            <w:r w:rsidR="009E3FE2">
                              <w:tab/>
                            </w:r>
                          </w:p>
                          <w:p w14:paraId="2CFE09F3" w14:textId="36BFD849" w:rsidR="009E3FE2" w:rsidRPr="00840747" w:rsidRDefault="009E3FE2" w:rsidP="009E3FE2">
                            <w:pPr>
                              <w:rPr>
                                <w:color w:val="000000" w:themeColor="text1"/>
                                <w:rtl/>
                                <w:lang w:bidi="he-IL"/>
                              </w:rPr>
                            </w:pPr>
                            <w:r w:rsidRPr="00840747">
                              <w:rPr>
                                <w:color w:val="000000" w:themeColor="text1"/>
                                <w:lang w:bidi="he-IL"/>
                              </w:rPr>
                              <w:t>28 years old,</w:t>
                            </w:r>
                            <w:r w:rsidRPr="0084074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F29DB">
                              <w:rPr>
                                <w:color w:val="000000" w:themeColor="text1"/>
                                <w:lang w:bidi="he-IL"/>
                              </w:rPr>
                              <w:t>Fourth</w:t>
                            </w:r>
                            <w:r w:rsidRPr="00840747">
                              <w:rPr>
                                <w:color w:val="000000" w:themeColor="text1"/>
                                <w:lang w:bidi="he-IL"/>
                              </w:rPr>
                              <w:t xml:space="preserve">-year Industrial Engineering student specializing in information systems, </w:t>
                            </w:r>
                            <w:r w:rsidRPr="00840747">
                              <w:rPr>
                                <w:color w:val="000000" w:themeColor="text1"/>
                                <w:lang w:bidi="he-IL"/>
                              </w:rPr>
                              <w:br/>
                              <w:t xml:space="preserve">seeking a </w:t>
                            </w:r>
                            <w:r w:rsidR="00D74D21">
                              <w:rPr>
                                <w:color w:val="000000" w:themeColor="text1"/>
                                <w:lang w:bidi="he-IL"/>
                              </w:rPr>
                              <w:t>starting</w:t>
                            </w:r>
                            <w:r w:rsidRPr="00840747">
                              <w:rPr>
                                <w:color w:val="000000" w:themeColor="text1"/>
                                <w:lang w:bidi="he-IL"/>
                              </w:rPr>
                              <w:t xml:space="preserve"> position to leverage my career.</w:t>
                            </w:r>
                          </w:p>
                          <w:p w14:paraId="28D08A78" w14:textId="77777777" w:rsidR="009E3FE2" w:rsidRDefault="009E3FE2" w:rsidP="009E3FE2">
                            <w:pPr>
                              <w:rPr>
                                <w:color w:val="000000" w:themeColor="text1"/>
                                <w:rtl/>
                                <w:lang w:bidi="he-IL"/>
                              </w:rPr>
                            </w:pPr>
                            <w:r w:rsidRPr="00840747">
                              <w:rPr>
                                <w:color w:val="000000" w:themeColor="text1"/>
                                <w:lang w:bidi="he-IL"/>
                              </w:rPr>
                              <w:t>Highly motivated, ambitious, and ready to learn.</w:t>
                            </w:r>
                          </w:p>
                          <w:p w14:paraId="0A17EC2D" w14:textId="77777777" w:rsidR="006F4896" w:rsidRPr="00840747" w:rsidRDefault="006F4896" w:rsidP="009E3F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sdt>
                            <w:sdtPr>
                              <w:id w:val="-421807941"/>
                              <w:placeholder>
                                <w:docPart w:val="6406F78FCE5F4CE4AE4258787DD36EA4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35CD33E" w14:textId="77777777" w:rsidR="009E3FE2" w:rsidRPr="00CB0055" w:rsidRDefault="009E3FE2" w:rsidP="009E3FE2">
                                <w:pPr>
                                  <w:pStyle w:val="Heading3"/>
                                </w:pPr>
                                <w:r w:rsidRPr="00CB0055">
                                  <w:t>Contact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id w:val="1221947255"/>
                              <w:placeholder>
                                <w:docPart w:val="90128D0F4A174550B1349EF67E07CCE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B20CD75" w14:textId="77777777" w:rsidR="009E3FE2" w:rsidRPr="00840747" w:rsidRDefault="009E3FE2" w:rsidP="009E3FE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40747">
                                  <w:rPr>
                                    <w:color w:val="000000" w:themeColor="text1"/>
                                  </w:rPr>
                                  <w:t>PHONE:</w:t>
                                </w:r>
                              </w:p>
                            </w:sdtContent>
                          </w:sdt>
                          <w:p w14:paraId="3476FCD6" w14:textId="77777777" w:rsidR="009E3FE2" w:rsidRPr="00840747" w:rsidRDefault="009E3FE2" w:rsidP="009E3F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0747">
                              <w:rPr>
                                <w:color w:val="000000" w:themeColor="text1"/>
                              </w:rPr>
                              <w:t>+97250-337-3320</w:t>
                            </w:r>
                          </w:p>
                          <w:p w14:paraId="53CE76FB" w14:textId="77777777" w:rsidR="009E3FE2" w:rsidRPr="00840747" w:rsidRDefault="009E3FE2" w:rsidP="009E3F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id w:val="-1633470267"/>
                              <w:placeholder>
                                <w:docPart w:val="5C1966C018D5447EA1682CC5D386E2B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2B761D6" w14:textId="77777777" w:rsidR="009E3FE2" w:rsidRPr="00840747" w:rsidRDefault="009E3FE2" w:rsidP="009E3FE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40747">
                                  <w:rPr>
                                    <w:color w:val="000000" w:themeColor="text1"/>
                                  </w:rPr>
                                  <w:t>EMAIL:</w:t>
                                </w:r>
                              </w:p>
                            </w:sdtContent>
                          </w:sdt>
                          <w:p w14:paraId="403122BD" w14:textId="644246A7" w:rsidR="009E3FE2" w:rsidRDefault="00D74D21" w:rsidP="009E3FE2">
                            <w:pPr>
                              <w:rPr>
                                <w:color w:val="000000" w:themeColor="text1"/>
                              </w:rPr>
                            </w:pPr>
                            <w:hyperlink r:id="rId7" w:history="1">
                              <w:r w:rsidR="0050104F" w:rsidRPr="0088185C">
                                <w:rPr>
                                  <w:rStyle w:val="Hyperlink"/>
                                </w:rPr>
                                <w:t>benshuan@gmail.com</w:t>
                              </w:r>
                            </w:hyperlink>
                          </w:p>
                          <w:p w14:paraId="244563A4" w14:textId="77777777" w:rsidR="0050104F" w:rsidRDefault="0050104F" w:rsidP="009E3F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FC2E507" w14:textId="5EFBA495" w:rsidR="0050104F" w:rsidRDefault="0050104F" w:rsidP="009E3F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</w:t>
                            </w:r>
                            <w:r w:rsidR="005E35A5">
                              <w:rPr>
                                <w:color w:val="000000" w:themeColor="text1"/>
                              </w:rPr>
                              <w:t>EDIN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5DEB8239" w14:textId="5392CDB6" w:rsidR="0050104F" w:rsidRDefault="00D74D21" w:rsidP="009E3FE2">
                            <w:pPr>
                              <w:rPr>
                                <w:rStyle w:val="Hyperlink"/>
                              </w:rPr>
                            </w:pPr>
                            <w:hyperlink r:id="rId8" w:history="1">
                              <w:r w:rsidR="00A67D9A" w:rsidRPr="00A67D9A">
                                <w:rPr>
                                  <w:rStyle w:val="Hyperlink"/>
                                </w:rPr>
                                <w:t>Ben S</w:t>
                              </w:r>
                              <w:r w:rsidR="00A67D9A" w:rsidRPr="00A67D9A">
                                <w:rPr>
                                  <w:rStyle w:val="Hyperlink"/>
                                </w:rPr>
                                <w:t>h</w:t>
                              </w:r>
                              <w:r w:rsidR="00A67D9A" w:rsidRPr="00A67D9A">
                                <w:rPr>
                                  <w:rStyle w:val="Hyperlink"/>
                                </w:rPr>
                                <w:t>uan</w:t>
                              </w:r>
                            </w:hyperlink>
                          </w:p>
                          <w:p w14:paraId="27C64CDC" w14:textId="77777777" w:rsidR="00F13F33" w:rsidRDefault="00F13F33" w:rsidP="009E3FE2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502DD3E8" w14:textId="32B469B0" w:rsidR="00F13F33" w:rsidRDefault="00F13F33" w:rsidP="00F13F3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GITHUB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0128C53F" w14:textId="4733F634" w:rsidR="006F4896" w:rsidRPr="00F13F33" w:rsidRDefault="00F13F33" w:rsidP="00F13F33">
                            <w:pPr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 xml:space="preserve">Ben Shuan -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sdt>
                            <w:sdtPr>
                              <w:rPr>
                                <w:color w:val="B85A22" w:themeColor="accent2" w:themeShade="BF"/>
                                <w:u w:val="single"/>
                              </w:rPr>
                              <w:id w:val="852610107"/>
                              <w:placeholder>
                                <w:docPart w:val="9D8DF93726B8438A88C3711FAD71CB24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color w:val="548AB7" w:themeColor="accent1" w:themeShade="BF"/>
                                <w:u w:val="none"/>
                              </w:rPr>
                            </w:sdtEndPr>
                            <w:sdtContent>
                              <w:p w14:paraId="380E77E4" w14:textId="77777777" w:rsidR="009E3FE2" w:rsidRPr="00CB0055" w:rsidRDefault="009E3FE2" w:rsidP="009E3FE2">
                                <w:pPr>
                                  <w:pStyle w:val="Heading3"/>
                                </w:pPr>
                                <w:r w:rsidRPr="00CB0055">
                                  <w:t>Hobbies</w:t>
                                </w:r>
                              </w:p>
                            </w:sdtContent>
                          </w:sdt>
                          <w:p w14:paraId="1E1A2765" w14:textId="77777777" w:rsidR="009E3FE2" w:rsidRPr="00840747" w:rsidRDefault="009E3FE2" w:rsidP="009E3F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0747">
                              <w:rPr>
                                <w:color w:val="000000" w:themeColor="text1"/>
                              </w:rPr>
                              <w:t>Surfing</w:t>
                            </w:r>
                          </w:p>
                          <w:p w14:paraId="6C65FEB1" w14:textId="77777777" w:rsidR="009E3FE2" w:rsidRPr="00840747" w:rsidRDefault="009E3FE2" w:rsidP="009E3F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0747">
                              <w:rPr>
                                <w:color w:val="000000" w:themeColor="text1"/>
                              </w:rPr>
                              <w:t xml:space="preserve">Skating </w:t>
                            </w:r>
                          </w:p>
                          <w:p w14:paraId="1FE8C490" w14:textId="77777777" w:rsidR="009E3FE2" w:rsidRPr="00840747" w:rsidRDefault="009E3FE2" w:rsidP="009E3F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0747">
                              <w:rPr>
                                <w:color w:val="000000" w:themeColor="text1"/>
                              </w:rPr>
                              <w:t>Cooking – with the will to showoff</w:t>
                            </w:r>
                          </w:p>
                          <w:p w14:paraId="3FC99052" w14:textId="77777777" w:rsidR="009E3FE2" w:rsidRDefault="009E3FE2" w:rsidP="009E3FE2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840747">
                              <w:rPr>
                                <w:color w:val="000000" w:themeColor="text1"/>
                              </w:rPr>
                              <w:t>Running</w:t>
                            </w:r>
                          </w:p>
                          <w:p w14:paraId="390B614C" w14:textId="77777777" w:rsidR="006F4896" w:rsidRPr="00840747" w:rsidRDefault="006F4896" w:rsidP="009E3FE2">
                            <w:pPr>
                              <w:rPr>
                                <w:color w:val="000000" w:themeColor="text1"/>
                                <w:rtl/>
                                <w:lang w:bidi="he-IL"/>
                              </w:rPr>
                            </w:pPr>
                          </w:p>
                          <w:p w14:paraId="32B2629F" w14:textId="77777777" w:rsidR="009E3FE2" w:rsidRDefault="009E3FE2" w:rsidP="009E3FE2">
                            <w:pPr>
                              <w:pStyle w:val="Heading3"/>
                            </w:pPr>
                            <w:r>
                              <w:t xml:space="preserve">Languages </w:t>
                            </w:r>
                          </w:p>
                          <w:p w14:paraId="007E3685" w14:textId="77777777" w:rsidR="009E3FE2" w:rsidRPr="00840747" w:rsidRDefault="009E3FE2" w:rsidP="009E3FE2">
                            <w:pPr>
                              <w:rPr>
                                <w:color w:val="000000" w:themeColor="text1"/>
                                <w:lang w:bidi="he-IL"/>
                              </w:rPr>
                            </w:pPr>
                            <w:r w:rsidRPr="00840747">
                              <w:rPr>
                                <w:color w:val="000000" w:themeColor="text1"/>
                              </w:rPr>
                              <w:t>Hebrew - native language</w:t>
                            </w:r>
                          </w:p>
                          <w:p w14:paraId="04FE4E1B" w14:textId="77777777" w:rsidR="009E3FE2" w:rsidRPr="00840747" w:rsidRDefault="009E3FE2" w:rsidP="009E3F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0747">
                              <w:rPr>
                                <w:color w:val="000000" w:themeColor="text1"/>
                              </w:rPr>
                              <w:t>English – advanced</w:t>
                            </w:r>
                          </w:p>
                          <w:p w14:paraId="4C8B8EE0" w14:textId="52B055E7" w:rsidR="009E3FE2" w:rsidRPr="00D35701" w:rsidRDefault="009E3FE2" w:rsidP="009E3FE2">
                            <w:pPr>
                              <w:pStyle w:val="Heading3"/>
                            </w:pPr>
                          </w:p>
                          <w:p w14:paraId="680169A1" w14:textId="0076A70E" w:rsidR="009E3FE2" w:rsidRDefault="009E3FE2" w:rsidP="008D57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1CA10" id="Rectangle: Rounded Corners 14" o:spid="_x0000_s1026" style="position:absolute;margin-left:-30.65pt;margin-top:-6.8pt;width:199.55pt;height:732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" fillcolor="#e9f0f6 [660]" strokecolor="#345c7d [1604]" strokeweight="1pt">
                <v:stroke joinstyle="miter"/>
                <v:textbox>
                  <w:txbxContent>
                    <w:p w14:paraId="0501680A" w14:textId="77777777" w:rsidR="008D57AD" w:rsidRDefault="008D57AD" w:rsidP="009E3FE2">
                      <w:pPr>
                        <w:pStyle w:val="Heading3"/>
                        <w:tabs>
                          <w:tab w:val="left" w:pos="2167"/>
                        </w:tabs>
                        <w:rPr>
                          <w:lang w:bidi="he-IL"/>
                        </w:rPr>
                      </w:pPr>
                    </w:p>
                    <w:p w14:paraId="1A3E17E4" w14:textId="77777777" w:rsidR="008D57AD" w:rsidRDefault="008D57AD" w:rsidP="009E3FE2">
                      <w:pPr>
                        <w:pStyle w:val="Heading3"/>
                        <w:tabs>
                          <w:tab w:val="left" w:pos="2167"/>
                        </w:tabs>
                      </w:pPr>
                    </w:p>
                    <w:p w14:paraId="0BD3CB3E" w14:textId="77777777" w:rsidR="008D57AD" w:rsidRDefault="008D57AD" w:rsidP="009E3FE2">
                      <w:pPr>
                        <w:pStyle w:val="Heading3"/>
                        <w:tabs>
                          <w:tab w:val="left" w:pos="2167"/>
                        </w:tabs>
                      </w:pPr>
                    </w:p>
                    <w:p w14:paraId="5220CC93" w14:textId="77777777" w:rsidR="008D57AD" w:rsidRDefault="008D57AD" w:rsidP="009E3FE2">
                      <w:pPr>
                        <w:pStyle w:val="Heading3"/>
                        <w:tabs>
                          <w:tab w:val="left" w:pos="2167"/>
                        </w:tabs>
                      </w:pPr>
                    </w:p>
                    <w:p w14:paraId="30C5BD5B" w14:textId="5728C52A" w:rsidR="009E3FE2" w:rsidRDefault="00D74D21" w:rsidP="009E3FE2">
                      <w:pPr>
                        <w:pStyle w:val="Heading3"/>
                        <w:tabs>
                          <w:tab w:val="left" w:pos="2167"/>
                        </w:tabs>
                      </w:pPr>
                      <w:sdt>
                        <w:sdtPr>
                          <w:id w:val="28927725"/>
                          <w:placeholder>
                            <w:docPart w:val="CD5F825C7B2A4120BEA082BDFAD8D18A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9E3FE2" w:rsidRPr="00D5459D">
                            <w:t>Profile</w:t>
                          </w:r>
                        </w:sdtContent>
                      </w:sdt>
                      <w:r w:rsidR="009E3FE2">
                        <w:tab/>
                      </w:r>
                    </w:p>
                    <w:p w14:paraId="2CFE09F3" w14:textId="36BFD849" w:rsidR="009E3FE2" w:rsidRPr="00840747" w:rsidRDefault="009E3FE2" w:rsidP="009E3FE2">
                      <w:pPr>
                        <w:rPr>
                          <w:color w:val="000000" w:themeColor="text1"/>
                          <w:rtl/>
                          <w:lang w:bidi="he-IL"/>
                        </w:rPr>
                      </w:pPr>
                      <w:r w:rsidRPr="00840747">
                        <w:rPr>
                          <w:color w:val="000000" w:themeColor="text1"/>
                          <w:lang w:bidi="he-IL"/>
                        </w:rPr>
                        <w:t>28 years old,</w:t>
                      </w:r>
                      <w:r w:rsidRPr="00840747">
                        <w:rPr>
                          <w:color w:val="000000" w:themeColor="text1"/>
                        </w:rPr>
                        <w:t xml:space="preserve"> </w:t>
                      </w:r>
                      <w:r w:rsidR="000F29DB">
                        <w:rPr>
                          <w:color w:val="000000" w:themeColor="text1"/>
                          <w:lang w:bidi="he-IL"/>
                        </w:rPr>
                        <w:t>Fourth</w:t>
                      </w:r>
                      <w:r w:rsidRPr="00840747">
                        <w:rPr>
                          <w:color w:val="000000" w:themeColor="text1"/>
                          <w:lang w:bidi="he-IL"/>
                        </w:rPr>
                        <w:t xml:space="preserve">-year Industrial Engineering student specializing in information systems, </w:t>
                      </w:r>
                      <w:r w:rsidRPr="00840747">
                        <w:rPr>
                          <w:color w:val="000000" w:themeColor="text1"/>
                          <w:lang w:bidi="he-IL"/>
                        </w:rPr>
                        <w:br/>
                        <w:t xml:space="preserve">seeking a </w:t>
                      </w:r>
                      <w:r w:rsidR="00D74D21">
                        <w:rPr>
                          <w:color w:val="000000" w:themeColor="text1"/>
                          <w:lang w:bidi="he-IL"/>
                        </w:rPr>
                        <w:t>starting</w:t>
                      </w:r>
                      <w:r w:rsidRPr="00840747">
                        <w:rPr>
                          <w:color w:val="000000" w:themeColor="text1"/>
                          <w:lang w:bidi="he-IL"/>
                        </w:rPr>
                        <w:t xml:space="preserve"> position to leverage my career.</w:t>
                      </w:r>
                    </w:p>
                    <w:p w14:paraId="28D08A78" w14:textId="77777777" w:rsidR="009E3FE2" w:rsidRDefault="009E3FE2" w:rsidP="009E3FE2">
                      <w:pPr>
                        <w:rPr>
                          <w:color w:val="000000" w:themeColor="text1"/>
                          <w:rtl/>
                          <w:lang w:bidi="he-IL"/>
                        </w:rPr>
                      </w:pPr>
                      <w:r w:rsidRPr="00840747">
                        <w:rPr>
                          <w:color w:val="000000" w:themeColor="text1"/>
                          <w:lang w:bidi="he-IL"/>
                        </w:rPr>
                        <w:t>Highly motivated, ambitious, and ready to learn.</w:t>
                      </w:r>
                    </w:p>
                    <w:p w14:paraId="0A17EC2D" w14:textId="77777777" w:rsidR="006F4896" w:rsidRPr="00840747" w:rsidRDefault="006F4896" w:rsidP="009E3FE2">
                      <w:pPr>
                        <w:rPr>
                          <w:color w:val="000000" w:themeColor="text1"/>
                        </w:rPr>
                      </w:pPr>
                    </w:p>
                    <w:sdt>
                      <w:sdtPr>
                        <w:id w:val="-421807941"/>
                        <w:placeholder>
                          <w:docPart w:val="6406F78FCE5F4CE4AE4258787DD36EA4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635CD33E" w14:textId="77777777" w:rsidR="009E3FE2" w:rsidRPr="00CB0055" w:rsidRDefault="009E3FE2" w:rsidP="009E3FE2">
                          <w:pPr>
                            <w:pStyle w:val="Heading3"/>
                          </w:pPr>
                          <w:r w:rsidRPr="00CB0055">
                            <w:t>Contact</w:t>
                          </w:r>
                        </w:p>
                      </w:sdtContent>
                    </w:sdt>
                    <w:sdt>
                      <w:sdtPr>
                        <w:rPr>
                          <w:color w:val="000000" w:themeColor="text1"/>
                        </w:rPr>
                        <w:id w:val="1221947255"/>
                        <w:placeholder>
                          <w:docPart w:val="90128D0F4A174550B1349EF67E07CCE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B20CD75" w14:textId="77777777" w:rsidR="009E3FE2" w:rsidRPr="00840747" w:rsidRDefault="009E3FE2" w:rsidP="009E3FE2">
                          <w:pPr>
                            <w:rPr>
                              <w:color w:val="000000" w:themeColor="text1"/>
                            </w:rPr>
                          </w:pPr>
                          <w:r w:rsidRPr="00840747">
                            <w:rPr>
                              <w:color w:val="000000" w:themeColor="text1"/>
                            </w:rPr>
                            <w:t>PHONE:</w:t>
                          </w:r>
                        </w:p>
                      </w:sdtContent>
                    </w:sdt>
                    <w:p w14:paraId="3476FCD6" w14:textId="77777777" w:rsidR="009E3FE2" w:rsidRPr="00840747" w:rsidRDefault="009E3FE2" w:rsidP="009E3FE2">
                      <w:pPr>
                        <w:rPr>
                          <w:color w:val="000000" w:themeColor="text1"/>
                        </w:rPr>
                      </w:pPr>
                      <w:r w:rsidRPr="00840747">
                        <w:rPr>
                          <w:color w:val="000000" w:themeColor="text1"/>
                        </w:rPr>
                        <w:t>+97250-337-3320</w:t>
                      </w:r>
                    </w:p>
                    <w:p w14:paraId="53CE76FB" w14:textId="77777777" w:rsidR="009E3FE2" w:rsidRPr="00840747" w:rsidRDefault="009E3FE2" w:rsidP="009E3FE2">
                      <w:pPr>
                        <w:rPr>
                          <w:color w:val="000000" w:themeColor="text1"/>
                        </w:rPr>
                      </w:pPr>
                    </w:p>
                    <w:sdt>
                      <w:sdtPr>
                        <w:rPr>
                          <w:color w:val="000000" w:themeColor="text1"/>
                        </w:rPr>
                        <w:id w:val="-1633470267"/>
                        <w:placeholder>
                          <w:docPart w:val="5C1966C018D5447EA1682CC5D386E2B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32B761D6" w14:textId="77777777" w:rsidR="009E3FE2" w:rsidRPr="00840747" w:rsidRDefault="009E3FE2" w:rsidP="009E3FE2">
                          <w:pPr>
                            <w:rPr>
                              <w:color w:val="000000" w:themeColor="text1"/>
                            </w:rPr>
                          </w:pPr>
                          <w:r w:rsidRPr="00840747">
                            <w:rPr>
                              <w:color w:val="000000" w:themeColor="text1"/>
                            </w:rPr>
                            <w:t>EMAIL:</w:t>
                          </w:r>
                        </w:p>
                      </w:sdtContent>
                    </w:sdt>
                    <w:p w14:paraId="403122BD" w14:textId="644246A7" w:rsidR="009E3FE2" w:rsidRDefault="00D74D21" w:rsidP="009E3FE2">
                      <w:pPr>
                        <w:rPr>
                          <w:color w:val="000000" w:themeColor="text1"/>
                        </w:rPr>
                      </w:pPr>
                      <w:hyperlink r:id="rId10" w:history="1">
                        <w:r w:rsidR="0050104F" w:rsidRPr="0088185C">
                          <w:rPr>
                            <w:rStyle w:val="Hyperlink"/>
                          </w:rPr>
                          <w:t>benshuan@gmail.com</w:t>
                        </w:r>
                      </w:hyperlink>
                    </w:p>
                    <w:p w14:paraId="244563A4" w14:textId="77777777" w:rsidR="0050104F" w:rsidRDefault="0050104F" w:rsidP="009E3FE2">
                      <w:pPr>
                        <w:rPr>
                          <w:color w:val="000000" w:themeColor="text1"/>
                        </w:rPr>
                      </w:pPr>
                    </w:p>
                    <w:p w14:paraId="1FC2E507" w14:textId="5EFBA495" w:rsidR="0050104F" w:rsidRDefault="0050104F" w:rsidP="009E3F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</w:t>
                      </w:r>
                      <w:r w:rsidR="005E35A5">
                        <w:rPr>
                          <w:color w:val="000000" w:themeColor="text1"/>
                        </w:rPr>
                        <w:t>EDIN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5DEB8239" w14:textId="5392CDB6" w:rsidR="0050104F" w:rsidRDefault="00D74D21" w:rsidP="009E3FE2">
                      <w:pPr>
                        <w:rPr>
                          <w:rStyle w:val="Hyperlink"/>
                        </w:rPr>
                      </w:pPr>
                      <w:hyperlink r:id="rId11" w:history="1">
                        <w:r w:rsidR="00A67D9A" w:rsidRPr="00A67D9A">
                          <w:rPr>
                            <w:rStyle w:val="Hyperlink"/>
                          </w:rPr>
                          <w:t>Ben S</w:t>
                        </w:r>
                        <w:r w:rsidR="00A67D9A" w:rsidRPr="00A67D9A">
                          <w:rPr>
                            <w:rStyle w:val="Hyperlink"/>
                          </w:rPr>
                          <w:t>h</w:t>
                        </w:r>
                        <w:r w:rsidR="00A67D9A" w:rsidRPr="00A67D9A">
                          <w:rPr>
                            <w:rStyle w:val="Hyperlink"/>
                          </w:rPr>
                          <w:t>uan</w:t>
                        </w:r>
                      </w:hyperlink>
                    </w:p>
                    <w:p w14:paraId="27C64CDC" w14:textId="77777777" w:rsidR="00F13F33" w:rsidRDefault="00F13F33" w:rsidP="009E3FE2">
                      <w:pPr>
                        <w:rPr>
                          <w:rStyle w:val="Hyperlink"/>
                        </w:rPr>
                      </w:pPr>
                    </w:p>
                    <w:p w14:paraId="502DD3E8" w14:textId="32B469B0" w:rsidR="00F13F33" w:rsidRDefault="00F13F33" w:rsidP="00F13F3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GITHUB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14:paraId="0128C53F" w14:textId="4733F634" w:rsidR="006F4896" w:rsidRPr="00F13F33" w:rsidRDefault="00F13F33" w:rsidP="00F13F33">
                      <w:pPr>
                        <w:rPr>
                          <w:rStyle w:val="Hyperlink"/>
                        </w:rPr>
                      </w:pPr>
                      <w:hyperlink r:id="rId12" w:history="1">
                        <w:r>
                          <w:rPr>
                            <w:rStyle w:val="Hyperlink"/>
                          </w:rPr>
                          <w:t xml:space="preserve">Ben Shuan - </w:t>
                        </w:r>
                        <w:proofErr w:type="spellStart"/>
                        <w:r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</w:p>
                    <w:sdt>
                      <w:sdtPr>
                        <w:rPr>
                          <w:color w:val="B85A22" w:themeColor="accent2" w:themeShade="BF"/>
                          <w:u w:val="single"/>
                        </w:rPr>
                        <w:id w:val="852610107"/>
                        <w:placeholder>
                          <w:docPart w:val="9D8DF93726B8438A88C3711FAD71CB24"/>
                        </w:placeholder>
                        <w:temporary/>
                        <w:showingPlcHdr/>
                        <w15:appearance w15:val="hidden"/>
                      </w:sdtPr>
                      <w:sdtEndPr>
                        <w:rPr>
                          <w:color w:val="548AB7" w:themeColor="accent1" w:themeShade="BF"/>
                          <w:u w:val="none"/>
                        </w:rPr>
                      </w:sdtEndPr>
                      <w:sdtContent>
                        <w:p w14:paraId="380E77E4" w14:textId="77777777" w:rsidR="009E3FE2" w:rsidRPr="00CB0055" w:rsidRDefault="009E3FE2" w:rsidP="009E3FE2">
                          <w:pPr>
                            <w:pStyle w:val="Heading3"/>
                          </w:pPr>
                          <w:r w:rsidRPr="00CB0055">
                            <w:t>Hobbies</w:t>
                          </w:r>
                        </w:p>
                      </w:sdtContent>
                    </w:sdt>
                    <w:p w14:paraId="1E1A2765" w14:textId="77777777" w:rsidR="009E3FE2" w:rsidRPr="00840747" w:rsidRDefault="009E3FE2" w:rsidP="009E3FE2">
                      <w:pPr>
                        <w:rPr>
                          <w:color w:val="000000" w:themeColor="text1"/>
                        </w:rPr>
                      </w:pPr>
                      <w:r w:rsidRPr="00840747">
                        <w:rPr>
                          <w:color w:val="000000" w:themeColor="text1"/>
                        </w:rPr>
                        <w:t>Surfing</w:t>
                      </w:r>
                    </w:p>
                    <w:p w14:paraId="6C65FEB1" w14:textId="77777777" w:rsidR="009E3FE2" w:rsidRPr="00840747" w:rsidRDefault="009E3FE2" w:rsidP="009E3FE2">
                      <w:pPr>
                        <w:rPr>
                          <w:color w:val="000000" w:themeColor="text1"/>
                        </w:rPr>
                      </w:pPr>
                      <w:r w:rsidRPr="00840747">
                        <w:rPr>
                          <w:color w:val="000000" w:themeColor="text1"/>
                        </w:rPr>
                        <w:t xml:space="preserve">Skating </w:t>
                      </w:r>
                    </w:p>
                    <w:p w14:paraId="1FE8C490" w14:textId="77777777" w:rsidR="009E3FE2" w:rsidRPr="00840747" w:rsidRDefault="009E3FE2" w:rsidP="009E3FE2">
                      <w:pPr>
                        <w:rPr>
                          <w:color w:val="000000" w:themeColor="text1"/>
                        </w:rPr>
                      </w:pPr>
                      <w:r w:rsidRPr="00840747">
                        <w:rPr>
                          <w:color w:val="000000" w:themeColor="text1"/>
                        </w:rPr>
                        <w:t>Cooking – with the will to showoff</w:t>
                      </w:r>
                    </w:p>
                    <w:p w14:paraId="3FC99052" w14:textId="77777777" w:rsidR="009E3FE2" w:rsidRDefault="009E3FE2" w:rsidP="009E3FE2">
                      <w:pPr>
                        <w:rPr>
                          <w:color w:val="000000" w:themeColor="text1"/>
                          <w:rtl/>
                        </w:rPr>
                      </w:pPr>
                      <w:r w:rsidRPr="00840747">
                        <w:rPr>
                          <w:color w:val="000000" w:themeColor="text1"/>
                        </w:rPr>
                        <w:t>Running</w:t>
                      </w:r>
                    </w:p>
                    <w:p w14:paraId="390B614C" w14:textId="77777777" w:rsidR="006F4896" w:rsidRPr="00840747" w:rsidRDefault="006F4896" w:rsidP="009E3FE2">
                      <w:pPr>
                        <w:rPr>
                          <w:color w:val="000000" w:themeColor="text1"/>
                          <w:rtl/>
                          <w:lang w:bidi="he-IL"/>
                        </w:rPr>
                      </w:pPr>
                    </w:p>
                    <w:p w14:paraId="32B2629F" w14:textId="77777777" w:rsidR="009E3FE2" w:rsidRDefault="009E3FE2" w:rsidP="009E3FE2">
                      <w:pPr>
                        <w:pStyle w:val="Heading3"/>
                      </w:pPr>
                      <w:r>
                        <w:t xml:space="preserve">Languages </w:t>
                      </w:r>
                    </w:p>
                    <w:p w14:paraId="007E3685" w14:textId="77777777" w:rsidR="009E3FE2" w:rsidRPr="00840747" w:rsidRDefault="009E3FE2" w:rsidP="009E3FE2">
                      <w:pPr>
                        <w:rPr>
                          <w:color w:val="000000" w:themeColor="text1"/>
                          <w:lang w:bidi="he-IL"/>
                        </w:rPr>
                      </w:pPr>
                      <w:r w:rsidRPr="00840747">
                        <w:rPr>
                          <w:color w:val="000000" w:themeColor="text1"/>
                        </w:rPr>
                        <w:t>Hebrew - native language</w:t>
                      </w:r>
                    </w:p>
                    <w:p w14:paraId="04FE4E1B" w14:textId="77777777" w:rsidR="009E3FE2" w:rsidRPr="00840747" w:rsidRDefault="009E3FE2" w:rsidP="009E3FE2">
                      <w:pPr>
                        <w:rPr>
                          <w:color w:val="000000" w:themeColor="text1"/>
                        </w:rPr>
                      </w:pPr>
                      <w:r w:rsidRPr="00840747">
                        <w:rPr>
                          <w:color w:val="000000" w:themeColor="text1"/>
                        </w:rPr>
                        <w:t>English – advanced</w:t>
                      </w:r>
                    </w:p>
                    <w:p w14:paraId="4C8B8EE0" w14:textId="52B055E7" w:rsidR="009E3FE2" w:rsidRPr="00D35701" w:rsidRDefault="009E3FE2" w:rsidP="009E3FE2">
                      <w:pPr>
                        <w:pStyle w:val="Heading3"/>
                      </w:pPr>
                    </w:p>
                    <w:p w14:paraId="680169A1" w14:textId="0076A70E" w:rsidR="009E3FE2" w:rsidRDefault="009E3FE2" w:rsidP="008D57AD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DFA9022" wp14:editId="4E30F1B5">
                <wp:simplePos x="0" y="0"/>
                <wp:positionH relativeFrom="column">
                  <wp:posOffset>2189448</wp:posOffset>
                </wp:positionH>
                <wp:positionV relativeFrom="paragraph">
                  <wp:posOffset>-324919</wp:posOffset>
                </wp:positionV>
                <wp:extent cx="5037593" cy="9558604"/>
                <wp:effectExtent l="0" t="0" r="10795" b="24130"/>
                <wp:wrapNone/>
                <wp:docPr id="71616514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593" cy="9558604"/>
                        </a:xfrm>
                        <a:prstGeom prst="roundRect">
                          <a:avLst>
                            <a:gd name="adj" fmla="val 528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74C02" w14:textId="77777777" w:rsidR="003F3BB6" w:rsidRDefault="003F3BB6" w:rsidP="00B545E5">
                            <w:pPr>
                              <w:pStyle w:val="Heading2"/>
                              <w:rPr>
                                <w:rtl/>
                              </w:rPr>
                            </w:pPr>
                          </w:p>
                          <w:p w14:paraId="795844B9" w14:textId="77777777" w:rsidR="003F3BB6" w:rsidRDefault="003F3BB6" w:rsidP="00B545E5">
                            <w:pPr>
                              <w:pStyle w:val="Heading2"/>
                              <w:rPr>
                                <w:rtl/>
                              </w:rPr>
                            </w:pPr>
                          </w:p>
                          <w:p w14:paraId="3E316429" w14:textId="3A0D3B56" w:rsidR="003F3BB6" w:rsidRDefault="00397324" w:rsidP="00B545E5">
                            <w:pPr>
                              <w:pStyle w:val="Heading2"/>
                              <w:rPr>
                                <w:sz w:val="24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</w:p>
                          <w:sdt>
                            <w:sdtPr>
                              <w:rPr>
                                <w:sz w:val="24"/>
                                <w:szCs w:val="28"/>
                              </w:rPr>
                              <w:id w:val="100786860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E4C1845" w14:textId="24467634" w:rsidR="00B545E5" w:rsidRPr="003F3BB6" w:rsidRDefault="00B545E5" w:rsidP="00B545E5">
                                <w:pPr>
                                  <w:pStyle w:val="Heading2"/>
                                  <w:rPr>
                                    <w:sz w:val="24"/>
                                    <w:szCs w:val="28"/>
                                  </w:rPr>
                                </w:pPr>
                                <w:r w:rsidRPr="003F3BB6">
                                  <w:rPr>
                                    <w:sz w:val="24"/>
                                    <w:szCs w:val="28"/>
                                  </w:rPr>
                                  <w:t>EDUCATION</w:t>
                                </w:r>
                              </w:p>
                            </w:sdtContent>
                          </w:sdt>
                          <w:p w14:paraId="184BD56D" w14:textId="77777777" w:rsidR="00B545E5" w:rsidRPr="003F3BB6" w:rsidRDefault="00B545E5" w:rsidP="00B545E5">
                            <w:pPr>
                              <w:pStyle w:val="Heading4"/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3F3BB6">
                              <w:rPr>
                                <w:sz w:val="20"/>
                                <w:szCs w:val="24"/>
                              </w:rPr>
                              <w:t>Kfar</w:t>
                            </w:r>
                            <w:proofErr w:type="spellEnd"/>
                            <w:r w:rsidRPr="003F3BB6">
                              <w:rPr>
                                <w:sz w:val="20"/>
                                <w:szCs w:val="24"/>
                              </w:rPr>
                              <w:t xml:space="preserve"> Silver – High School</w:t>
                            </w:r>
                          </w:p>
                          <w:p w14:paraId="30477F94" w14:textId="77777777" w:rsidR="00B545E5" w:rsidRPr="003F3BB6" w:rsidRDefault="00B545E5" w:rsidP="00B545E5">
                            <w:pPr>
                              <w:pStyle w:val="Date"/>
                              <w:rPr>
                                <w:sz w:val="20"/>
                                <w:szCs w:val="24"/>
                                <w:rtl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 xml:space="preserve">September 2007 – June 2013 </w:t>
                            </w:r>
                          </w:p>
                          <w:p w14:paraId="41F62775" w14:textId="77777777" w:rsidR="00B545E5" w:rsidRPr="003F3BB6" w:rsidRDefault="00B545E5" w:rsidP="00B545E5">
                            <w:pPr>
                              <w:pStyle w:val="Date"/>
                              <w:rPr>
                                <w:sz w:val="20"/>
                                <w:szCs w:val="24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>Graduated with 5 units in Math, English, Biology, and chemistry.</w:t>
                            </w:r>
                          </w:p>
                          <w:p w14:paraId="1B54936A" w14:textId="77777777" w:rsidR="00B545E5" w:rsidRPr="003F3BB6" w:rsidRDefault="00B545E5" w:rsidP="00B545E5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14:paraId="16A8102B" w14:textId="77777777" w:rsidR="00B545E5" w:rsidRPr="003F3BB6" w:rsidRDefault="00B545E5" w:rsidP="00B545E5">
                            <w:pPr>
                              <w:pStyle w:val="Heading4"/>
                              <w:rPr>
                                <w:sz w:val="20"/>
                                <w:szCs w:val="24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>Ruppin Academic Center – B.Sc. Industrial Engineering</w:t>
                            </w:r>
                          </w:p>
                          <w:p w14:paraId="4881001C" w14:textId="77777777" w:rsidR="00B545E5" w:rsidRPr="003F3BB6" w:rsidRDefault="00B545E5" w:rsidP="00B545E5">
                            <w:pPr>
                              <w:pStyle w:val="Date"/>
                              <w:rPr>
                                <w:sz w:val="20"/>
                                <w:szCs w:val="24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>October 2020 - Current</w:t>
                            </w:r>
                          </w:p>
                          <w:p w14:paraId="17EE1EBF" w14:textId="072AA79D" w:rsidR="00B545E5" w:rsidRPr="003F3BB6" w:rsidRDefault="00B545E5" w:rsidP="00B545E5">
                            <w:pPr>
                              <w:rPr>
                                <w:rFonts w:hint="cs"/>
                                <w:b/>
                                <w:bCs/>
                                <w:sz w:val="20"/>
                                <w:szCs w:val="24"/>
                                <w:rtl/>
                                <w:lang w:bidi="he-IL"/>
                              </w:rPr>
                            </w:pPr>
                            <w:r w:rsidRPr="003F3BB6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GPA: 90</w:t>
                            </w:r>
                            <w:r w:rsidR="00824DAC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.88</w:t>
                            </w:r>
                          </w:p>
                          <w:p w14:paraId="251E406F" w14:textId="77777777" w:rsidR="00B545E5" w:rsidRPr="003F3BB6" w:rsidRDefault="00B545E5" w:rsidP="00B545E5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rFonts w:hint="cs"/>
                                <w:b/>
                                <w:bCs/>
                                <w:sz w:val="20"/>
                                <w:szCs w:val="24"/>
                                <w:lang w:bidi="he-IL"/>
                              </w:rPr>
                              <w:t>Dean</w:t>
                            </w:r>
                            <w:r w:rsidRPr="003F3BB6">
                              <w:rPr>
                                <w:b/>
                                <w:bCs/>
                                <w:sz w:val="20"/>
                                <w:szCs w:val="24"/>
                                <w:lang w:bidi="he-IL"/>
                              </w:rPr>
                              <w:t>’</w:t>
                            </w:r>
                            <w:r w:rsidRPr="003F3BB6">
                              <w:rPr>
                                <w:rFonts w:hint="cs"/>
                                <w:b/>
                                <w:bCs/>
                                <w:sz w:val="20"/>
                                <w:szCs w:val="24"/>
                                <w:lang w:bidi="he-IL"/>
                              </w:rPr>
                              <w:t>s list for 2</w:t>
                            </w:r>
                            <w:r w:rsidRPr="003F3BB6">
                              <w:rPr>
                                <w:rFonts w:hint="cs"/>
                                <w:b/>
                                <w:bCs/>
                                <w:sz w:val="20"/>
                                <w:szCs w:val="24"/>
                                <w:vertAlign w:val="superscript"/>
                                <w:lang w:bidi="he-IL"/>
                              </w:rPr>
                              <w:t>nd</w:t>
                            </w:r>
                            <w:r w:rsidRPr="003F3BB6">
                              <w:rPr>
                                <w:rFonts w:hint="cs"/>
                                <w:b/>
                                <w:bCs/>
                                <w:sz w:val="20"/>
                                <w:szCs w:val="24"/>
                                <w:lang w:bidi="he-IL"/>
                              </w:rPr>
                              <w:t xml:space="preserve"> year</w:t>
                            </w:r>
                          </w:p>
                          <w:p w14:paraId="149A9AE6" w14:textId="77777777" w:rsidR="00B545E5" w:rsidRPr="003F3BB6" w:rsidRDefault="00B545E5" w:rsidP="00B545E5">
                            <w:pPr>
                              <w:rPr>
                                <w:sz w:val="20"/>
                                <w:szCs w:val="24"/>
                                <w:rtl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 xml:space="preserve">Below are a few courses I have taken: </w:t>
                            </w:r>
                          </w:p>
                          <w:p w14:paraId="0A35225B" w14:textId="77777777" w:rsidR="00B545E5" w:rsidRPr="003F3BB6" w:rsidRDefault="00B545E5" w:rsidP="00B545E5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14:paraId="22FED494" w14:textId="030CDED5" w:rsidR="00F13F33" w:rsidRDefault="00F13F33" w:rsidP="00F13F33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Skills</w:t>
                            </w:r>
                          </w:p>
                          <w:p w14:paraId="5C63CEC8" w14:textId="56051CC9" w:rsidR="00B545E5" w:rsidRPr="007D148B" w:rsidRDefault="001D1C9D" w:rsidP="001D1C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7D148B">
                              <w:rPr>
                                <w:b/>
                                <w:bCs/>
                                <w:sz w:val="20"/>
                                <w:szCs w:val="24"/>
                                <w:lang w:bidi="he-IL"/>
                              </w:rPr>
                              <w:t>Excel</w:t>
                            </w:r>
                          </w:p>
                          <w:p w14:paraId="532C3F62" w14:textId="57E47749" w:rsidR="000D05EF" w:rsidRDefault="000D05EF" w:rsidP="001D1C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 xml:space="preserve">Database Management and Design with </w:t>
                            </w:r>
                            <w:proofErr w:type="spellStart"/>
                            <w:r w:rsidRPr="007D148B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SQL</w:t>
                            </w:r>
                            <w:r w:rsidR="007D148B" w:rsidRPr="007D148B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server</w:t>
                            </w:r>
                            <w:proofErr w:type="spellEnd"/>
                          </w:p>
                          <w:p w14:paraId="6C0A2CAD" w14:textId="723E61F9" w:rsidR="000D05EF" w:rsidRDefault="000D05EF" w:rsidP="001D1C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>Information systems analysis and design</w:t>
                            </w:r>
                          </w:p>
                          <w:p w14:paraId="5DCF26B3" w14:textId="4E857319" w:rsidR="000D05EF" w:rsidRDefault="00C50D6D" w:rsidP="001D1C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 xml:space="preserve">Business intelligence </w:t>
                            </w:r>
                            <w:r>
                              <w:rPr>
                                <w:sz w:val="20"/>
                                <w:szCs w:val="24"/>
                                <w:lang w:bidi="he-IL"/>
                              </w:rPr>
                              <w:t xml:space="preserve">with </w:t>
                            </w:r>
                            <w:proofErr w:type="spellStart"/>
                            <w:r w:rsidRPr="007D148B">
                              <w:rPr>
                                <w:b/>
                                <w:bCs/>
                                <w:sz w:val="20"/>
                                <w:szCs w:val="24"/>
                                <w:lang w:bidi="he-IL"/>
                              </w:rPr>
                              <w:t>QlikSense</w:t>
                            </w:r>
                            <w:proofErr w:type="spellEnd"/>
                          </w:p>
                          <w:p w14:paraId="79E6D01F" w14:textId="6D32B248" w:rsidR="00C50D6D" w:rsidRDefault="0007407A" w:rsidP="001D1C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>Developing Internet Systems (</w:t>
                            </w:r>
                            <w:r w:rsidRPr="007D148B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JS, HTML,CSS</w:t>
                            </w:r>
                            <w:r w:rsidRPr="003F3BB6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14:paraId="6C7A5796" w14:textId="49DA38B3" w:rsidR="001D1C9D" w:rsidRPr="00F03378" w:rsidRDefault="00F03378" w:rsidP="00F033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>Introduction to big data</w:t>
                            </w:r>
                          </w:p>
                          <w:p w14:paraId="7C00A472" w14:textId="77777777" w:rsidR="00B545E5" w:rsidRPr="003F3BB6" w:rsidRDefault="00D74D21" w:rsidP="00B545E5">
                            <w:pPr>
                              <w:pStyle w:val="Heading2"/>
                              <w:tabs>
                                <w:tab w:val="left" w:pos="5649"/>
                              </w:tabs>
                              <w:rPr>
                                <w:sz w:val="24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8"/>
                                </w:rPr>
                                <w:id w:val="517824184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545E5" w:rsidRPr="003F3BB6">
                                  <w:rPr>
                                    <w:sz w:val="24"/>
                                    <w:szCs w:val="28"/>
                                  </w:rPr>
                                  <w:t>WORK EXPERIENCE</w:t>
                                </w:r>
                              </w:sdtContent>
                            </w:sdt>
                            <w:r w:rsidR="00B545E5" w:rsidRPr="003F3BB6">
                              <w:rPr>
                                <w:sz w:val="24"/>
                                <w:szCs w:val="28"/>
                              </w:rPr>
                              <w:tab/>
                            </w:r>
                          </w:p>
                          <w:p w14:paraId="3FB1A8CB" w14:textId="77777777" w:rsidR="00B545E5" w:rsidRPr="003F3BB6" w:rsidRDefault="00B545E5" w:rsidP="00B545E5">
                            <w:pPr>
                              <w:pStyle w:val="Heading4"/>
                              <w:rPr>
                                <w:bCs/>
                                <w:sz w:val="20"/>
                                <w:szCs w:val="24"/>
                              </w:rPr>
                            </w:pPr>
                            <w:r w:rsidRPr="003F3BB6">
                              <w:rPr>
                                <w:rFonts w:hint="cs"/>
                                <w:sz w:val="20"/>
                                <w:szCs w:val="24"/>
                              </w:rPr>
                              <w:t>G</w:t>
                            </w: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alim Surf School -</w:t>
                            </w:r>
                            <w:r w:rsidRPr="003F3BB6">
                              <w:rPr>
                                <w:sz w:val="20"/>
                                <w:szCs w:val="24"/>
                              </w:rPr>
                              <w:t xml:space="preserve">  Surf instructor </w:t>
                            </w:r>
                          </w:p>
                          <w:p w14:paraId="1DA5457F" w14:textId="77777777" w:rsidR="00B545E5" w:rsidRPr="003F3BB6" w:rsidRDefault="00B545E5" w:rsidP="00B545E5">
                            <w:pPr>
                              <w:pStyle w:val="Date"/>
                              <w:rPr>
                                <w:sz w:val="20"/>
                                <w:szCs w:val="24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>September 2019 – September 2022</w:t>
                            </w:r>
                          </w:p>
                          <w:p w14:paraId="6867D321" w14:textId="77777777" w:rsidR="00B545E5" w:rsidRPr="003F3BB6" w:rsidRDefault="00B545E5" w:rsidP="00B545E5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</w:rPr>
                              <w:t>I worked as a surf instructor with groups and individuals.</w:t>
                            </w:r>
                          </w:p>
                          <w:p w14:paraId="721B8974" w14:textId="77777777" w:rsidR="00B545E5" w:rsidRPr="003F3BB6" w:rsidRDefault="00B545E5" w:rsidP="00B545E5">
                            <w:pPr>
                              <w:rPr>
                                <w:sz w:val="20"/>
                                <w:szCs w:val="24"/>
                                <w:rtl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I have also worked as a surf instructor in Panama for four months, which made me utilize my English.</w:t>
                            </w:r>
                            <w:r w:rsidRPr="003F3BB6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  <w:p w14:paraId="257519A2" w14:textId="77777777" w:rsidR="00B545E5" w:rsidRPr="003F3BB6" w:rsidRDefault="00B545E5" w:rsidP="00B545E5">
                            <w:pPr>
                              <w:pStyle w:val="ListParagraph"/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</w:p>
                          <w:p w14:paraId="1865244F" w14:textId="77777777" w:rsidR="00B545E5" w:rsidRPr="003F3BB6" w:rsidRDefault="00B545E5" w:rsidP="00B545E5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sz w:val="20"/>
                                <w:szCs w:val="24"/>
                              </w:rPr>
                            </w:pPr>
                            <w:r w:rsidRPr="003F3BB6">
                              <w:rPr>
                                <w:sz w:val="24"/>
                                <w:szCs w:val="28"/>
                              </w:rPr>
                              <w:t>Military service - IDF</w:t>
                            </w:r>
                          </w:p>
                          <w:p w14:paraId="7B2EB6F9" w14:textId="77777777" w:rsidR="00B545E5" w:rsidRPr="003F3BB6" w:rsidRDefault="00B545E5" w:rsidP="00B545E5">
                            <w:pPr>
                              <w:pStyle w:val="Heading4"/>
                              <w:rPr>
                                <w:sz w:val="20"/>
                                <w:szCs w:val="24"/>
                                <w:rtl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 xml:space="preserve">Service – </w:t>
                            </w:r>
                            <w:proofErr w:type="spellStart"/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Sayeret</w:t>
                            </w:r>
                            <w:proofErr w:type="spellEnd"/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 xml:space="preserve"> Golani</w:t>
                            </w:r>
                          </w:p>
                          <w:p w14:paraId="4A2E6B36" w14:textId="77777777" w:rsidR="00B545E5" w:rsidRPr="003F3BB6" w:rsidRDefault="00B545E5" w:rsidP="00B545E5">
                            <w:p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March  2013 – November 2018</w:t>
                            </w:r>
                          </w:p>
                          <w:p w14:paraId="71D3E116" w14:textId="77777777" w:rsidR="00B545E5" w:rsidRPr="003F3BB6" w:rsidRDefault="00B545E5" w:rsidP="00B545E5">
                            <w:pPr>
                              <w:rPr>
                                <w:sz w:val="20"/>
                                <w:szCs w:val="24"/>
                                <w:rtl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 xml:space="preserve">Full service as </w:t>
                            </w:r>
                            <w:proofErr w:type="spellStart"/>
                            <w:r w:rsidRPr="003F3BB6">
                              <w:rPr>
                                <w:rFonts w:hint="cs"/>
                                <w:sz w:val="20"/>
                                <w:szCs w:val="24"/>
                                <w:lang w:bidi="he-IL"/>
                              </w:rPr>
                              <w:t>S</w:t>
                            </w: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ayeret</w:t>
                            </w:r>
                            <w:proofErr w:type="spellEnd"/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 xml:space="preserve"> Golani warrior and have done the officer course.</w:t>
                            </w:r>
                          </w:p>
                          <w:p w14:paraId="686F0D77" w14:textId="77777777" w:rsidR="00B545E5" w:rsidRPr="003F3BB6" w:rsidRDefault="00B545E5" w:rsidP="00B545E5">
                            <w:pPr>
                              <w:pStyle w:val="Heading4"/>
                              <w:tabs>
                                <w:tab w:val="left" w:pos="5040"/>
                              </w:tabs>
                              <w:rPr>
                                <w:bCs/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 xml:space="preserve">Combat officer </w:t>
                            </w:r>
                          </w:p>
                          <w:p w14:paraId="07646D78" w14:textId="77777777" w:rsidR="00B545E5" w:rsidRPr="003F3BB6" w:rsidRDefault="00B545E5" w:rsidP="00B545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 xml:space="preserve">Platoon leader for 16 months. </w:t>
                            </w:r>
                          </w:p>
                          <w:p w14:paraId="32C842E7" w14:textId="77777777" w:rsidR="00B545E5" w:rsidRPr="003F3BB6" w:rsidRDefault="00B545E5" w:rsidP="00B545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Deputy Company Commander</w:t>
                            </w:r>
                            <w:r w:rsidRPr="003F3BB6">
                              <w:rPr>
                                <w:rFonts w:hint="cs"/>
                                <w:sz w:val="20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for 8 months</w:t>
                            </w:r>
                          </w:p>
                          <w:p w14:paraId="47BB5522" w14:textId="393A00DE" w:rsidR="00B545E5" w:rsidRPr="003F3BB6" w:rsidRDefault="00B545E5" w:rsidP="00B545E5">
                            <w:pPr>
                              <w:rPr>
                                <w:sz w:val="20"/>
                                <w:szCs w:val="24"/>
                                <w:rtl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I finished my service as a Lieutenant, and now I serve as a Captain in the reserves</w:t>
                            </w:r>
                            <w:r w:rsidR="003F3BB6" w:rsidRPr="003F3BB6">
                              <w:rPr>
                                <w:rFonts w:hint="cs"/>
                                <w:sz w:val="20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as a Platoon leader</w:t>
                            </w:r>
                            <w:r w:rsidRPr="003F3BB6">
                              <w:rPr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14:paraId="78BDE28C" w14:textId="77777777" w:rsidR="00B545E5" w:rsidRPr="003F3BB6" w:rsidRDefault="00B545E5" w:rsidP="00B545E5">
                            <w:p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Abilities I have acquired:</w:t>
                            </w:r>
                            <w:r w:rsidRPr="003F3BB6">
                              <w:rPr>
                                <w:rFonts w:hint="cs"/>
                                <w:sz w:val="20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</w:p>
                          <w:p w14:paraId="27A915F6" w14:textId="77777777" w:rsidR="00B545E5" w:rsidRPr="003F3BB6" w:rsidRDefault="00B545E5" w:rsidP="00B545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working under pressure</w:t>
                            </w:r>
                          </w:p>
                          <w:p w14:paraId="1CBC5703" w14:textId="77777777" w:rsidR="00B545E5" w:rsidRPr="003F3BB6" w:rsidRDefault="00B545E5" w:rsidP="00B545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Public speaking</w:t>
                            </w:r>
                          </w:p>
                          <w:p w14:paraId="0062BD00" w14:textId="77777777" w:rsidR="00B545E5" w:rsidRPr="003F3BB6" w:rsidRDefault="00B545E5" w:rsidP="00B545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bidi="he-IL"/>
                              </w:rPr>
                            </w:pPr>
                            <w:r w:rsidRPr="003F3BB6">
                              <w:rPr>
                                <w:sz w:val="20"/>
                                <w:szCs w:val="24"/>
                                <w:lang w:bidi="he-IL"/>
                              </w:rPr>
                              <w:t>Teamwork and individual work</w:t>
                            </w:r>
                          </w:p>
                          <w:p w14:paraId="154C3C42" w14:textId="77777777" w:rsidR="009D31D3" w:rsidRPr="003F3BB6" w:rsidRDefault="009D31D3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  <w:p w14:paraId="202D5A82" w14:textId="77777777" w:rsidR="009D31D3" w:rsidRDefault="009D31D3"/>
                          <w:p w14:paraId="2471CBC5" w14:textId="77777777" w:rsidR="009D31D3" w:rsidRDefault="009D31D3"/>
                          <w:p w14:paraId="5307102F" w14:textId="77777777" w:rsidR="009D31D3" w:rsidRDefault="009D31D3"/>
                          <w:p w14:paraId="0A089065" w14:textId="77777777" w:rsidR="009D31D3" w:rsidRDefault="009D31D3" w:rsidP="009D31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A9022" id="Rectangle: Rounded Corners 15" o:spid="_x0000_s1027" style="position:absolute;margin-left:172.4pt;margin-top:-25.6pt;width:396.65pt;height:752.6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" fillcolor="white [3201]" strokecolor="#968c8c [3209]" strokeweight="1pt">
                <v:stroke joinstyle="miter"/>
                <v:textbox>
                  <w:txbxContent>
                    <w:p w14:paraId="72474C02" w14:textId="77777777" w:rsidR="003F3BB6" w:rsidRDefault="003F3BB6" w:rsidP="00B545E5">
                      <w:pPr>
                        <w:pStyle w:val="Heading2"/>
                        <w:rPr>
                          <w:rtl/>
                        </w:rPr>
                      </w:pPr>
                    </w:p>
                    <w:p w14:paraId="795844B9" w14:textId="77777777" w:rsidR="003F3BB6" w:rsidRDefault="003F3BB6" w:rsidP="00B545E5">
                      <w:pPr>
                        <w:pStyle w:val="Heading2"/>
                        <w:rPr>
                          <w:rtl/>
                        </w:rPr>
                      </w:pPr>
                    </w:p>
                    <w:p w14:paraId="3E316429" w14:textId="3A0D3B56" w:rsidR="003F3BB6" w:rsidRDefault="00397324" w:rsidP="00B545E5">
                      <w:pPr>
                        <w:pStyle w:val="Heading2"/>
                        <w:rPr>
                          <w:sz w:val="24"/>
                          <w:szCs w:val="28"/>
                          <w:rtl/>
                        </w:rPr>
                      </w:pPr>
                      <w:r>
                        <w:rPr>
                          <w:sz w:val="24"/>
                          <w:szCs w:val="28"/>
                        </w:rPr>
                        <w:br/>
                      </w:r>
                    </w:p>
                    <w:sdt>
                      <w:sdtPr>
                        <w:rPr>
                          <w:sz w:val="24"/>
                          <w:szCs w:val="28"/>
                        </w:rPr>
                        <w:id w:val="1007868600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0E4C1845" w14:textId="24467634" w:rsidR="00B545E5" w:rsidRPr="003F3BB6" w:rsidRDefault="00B545E5" w:rsidP="00B545E5">
                          <w:pPr>
                            <w:pStyle w:val="Heading2"/>
                            <w:rPr>
                              <w:sz w:val="24"/>
                              <w:szCs w:val="28"/>
                            </w:rPr>
                          </w:pPr>
                          <w:r w:rsidRPr="003F3BB6">
                            <w:rPr>
                              <w:sz w:val="24"/>
                              <w:szCs w:val="28"/>
                            </w:rPr>
                            <w:t>EDUCATION</w:t>
                          </w:r>
                        </w:p>
                      </w:sdtContent>
                    </w:sdt>
                    <w:p w14:paraId="184BD56D" w14:textId="77777777" w:rsidR="00B545E5" w:rsidRPr="003F3BB6" w:rsidRDefault="00B545E5" w:rsidP="00B545E5">
                      <w:pPr>
                        <w:pStyle w:val="Heading4"/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3F3BB6">
                        <w:rPr>
                          <w:sz w:val="20"/>
                          <w:szCs w:val="24"/>
                        </w:rPr>
                        <w:t>Kfar</w:t>
                      </w:r>
                      <w:proofErr w:type="spellEnd"/>
                      <w:r w:rsidRPr="003F3BB6">
                        <w:rPr>
                          <w:sz w:val="20"/>
                          <w:szCs w:val="24"/>
                        </w:rPr>
                        <w:t xml:space="preserve"> Silver – High School</w:t>
                      </w:r>
                    </w:p>
                    <w:p w14:paraId="30477F94" w14:textId="77777777" w:rsidR="00B545E5" w:rsidRPr="003F3BB6" w:rsidRDefault="00B545E5" w:rsidP="00B545E5">
                      <w:pPr>
                        <w:pStyle w:val="Date"/>
                        <w:rPr>
                          <w:sz w:val="20"/>
                          <w:szCs w:val="24"/>
                          <w:rtl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 xml:space="preserve">September 2007 – June 2013 </w:t>
                      </w:r>
                    </w:p>
                    <w:p w14:paraId="41F62775" w14:textId="77777777" w:rsidR="00B545E5" w:rsidRPr="003F3BB6" w:rsidRDefault="00B545E5" w:rsidP="00B545E5">
                      <w:pPr>
                        <w:pStyle w:val="Date"/>
                        <w:rPr>
                          <w:sz w:val="20"/>
                          <w:szCs w:val="24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>Graduated with 5 units in Math, English, Biology, and chemistry.</w:t>
                      </w:r>
                    </w:p>
                    <w:p w14:paraId="1B54936A" w14:textId="77777777" w:rsidR="00B545E5" w:rsidRPr="003F3BB6" w:rsidRDefault="00B545E5" w:rsidP="00B545E5">
                      <w:pPr>
                        <w:rPr>
                          <w:sz w:val="20"/>
                          <w:szCs w:val="24"/>
                        </w:rPr>
                      </w:pPr>
                    </w:p>
                    <w:p w14:paraId="16A8102B" w14:textId="77777777" w:rsidR="00B545E5" w:rsidRPr="003F3BB6" w:rsidRDefault="00B545E5" w:rsidP="00B545E5">
                      <w:pPr>
                        <w:pStyle w:val="Heading4"/>
                        <w:rPr>
                          <w:sz w:val="20"/>
                          <w:szCs w:val="24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>Ruppin Academic Center – B.Sc. Industrial Engineering</w:t>
                      </w:r>
                    </w:p>
                    <w:p w14:paraId="4881001C" w14:textId="77777777" w:rsidR="00B545E5" w:rsidRPr="003F3BB6" w:rsidRDefault="00B545E5" w:rsidP="00B545E5">
                      <w:pPr>
                        <w:pStyle w:val="Date"/>
                        <w:rPr>
                          <w:sz w:val="20"/>
                          <w:szCs w:val="24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>October 2020 - Current</w:t>
                      </w:r>
                    </w:p>
                    <w:p w14:paraId="17EE1EBF" w14:textId="072AA79D" w:rsidR="00B545E5" w:rsidRPr="003F3BB6" w:rsidRDefault="00B545E5" w:rsidP="00B545E5">
                      <w:pPr>
                        <w:rPr>
                          <w:rFonts w:hint="cs"/>
                          <w:b/>
                          <w:bCs/>
                          <w:sz w:val="20"/>
                          <w:szCs w:val="24"/>
                          <w:rtl/>
                          <w:lang w:bidi="he-IL"/>
                        </w:rPr>
                      </w:pPr>
                      <w:r w:rsidRPr="003F3BB6">
                        <w:rPr>
                          <w:b/>
                          <w:bCs/>
                          <w:sz w:val="20"/>
                          <w:szCs w:val="24"/>
                        </w:rPr>
                        <w:t>GPA: 90</w:t>
                      </w:r>
                      <w:r w:rsidR="00824DAC">
                        <w:rPr>
                          <w:b/>
                          <w:bCs/>
                          <w:sz w:val="20"/>
                          <w:szCs w:val="24"/>
                        </w:rPr>
                        <w:t>.88</w:t>
                      </w:r>
                    </w:p>
                    <w:p w14:paraId="251E406F" w14:textId="77777777" w:rsidR="00B545E5" w:rsidRPr="003F3BB6" w:rsidRDefault="00B545E5" w:rsidP="00B545E5">
                      <w:pPr>
                        <w:rPr>
                          <w:b/>
                          <w:bCs/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rFonts w:hint="cs"/>
                          <w:b/>
                          <w:bCs/>
                          <w:sz w:val="20"/>
                          <w:szCs w:val="24"/>
                          <w:lang w:bidi="he-IL"/>
                        </w:rPr>
                        <w:t>Dean</w:t>
                      </w:r>
                      <w:r w:rsidRPr="003F3BB6">
                        <w:rPr>
                          <w:b/>
                          <w:bCs/>
                          <w:sz w:val="20"/>
                          <w:szCs w:val="24"/>
                          <w:lang w:bidi="he-IL"/>
                        </w:rPr>
                        <w:t>’</w:t>
                      </w:r>
                      <w:r w:rsidRPr="003F3BB6">
                        <w:rPr>
                          <w:rFonts w:hint="cs"/>
                          <w:b/>
                          <w:bCs/>
                          <w:sz w:val="20"/>
                          <w:szCs w:val="24"/>
                          <w:lang w:bidi="he-IL"/>
                        </w:rPr>
                        <w:t>s list for 2</w:t>
                      </w:r>
                      <w:r w:rsidRPr="003F3BB6">
                        <w:rPr>
                          <w:rFonts w:hint="cs"/>
                          <w:b/>
                          <w:bCs/>
                          <w:sz w:val="20"/>
                          <w:szCs w:val="24"/>
                          <w:vertAlign w:val="superscript"/>
                          <w:lang w:bidi="he-IL"/>
                        </w:rPr>
                        <w:t>nd</w:t>
                      </w:r>
                      <w:r w:rsidRPr="003F3BB6">
                        <w:rPr>
                          <w:rFonts w:hint="cs"/>
                          <w:b/>
                          <w:bCs/>
                          <w:sz w:val="20"/>
                          <w:szCs w:val="24"/>
                          <w:lang w:bidi="he-IL"/>
                        </w:rPr>
                        <w:t xml:space="preserve"> year</w:t>
                      </w:r>
                    </w:p>
                    <w:p w14:paraId="149A9AE6" w14:textId="77777777" w:rsidR="00B545E5" w:rsidRPr="003F3BB6" w:rsidRDefault="00B545E5" w:rsidP="00B545E5">
                      <w:pPr>
                        <w:rPr>
                          <w:sz w:val="20"/>
                          <w:szCs w:val="24"/>
                          <w:rtl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 xml:space="preserve">Below are a few courses I have taken: </w:t>
                      </w:r>
                    </w:p>
                    <w:p w14:paraId="0A35225B" w14:textId="77777777" w:rsidR="00B545E5" w:rsidRPr="003F3BB6" w:rsidRDefault="00B545E5" w:rsidP="00B545E5">
                      <w:pPr>
                        <w:rPr>
                          <w:sz w:val="20"/>
                          <w:szCs w:val="24"/>
                        </w:rPr>
                      </w:pPr>
                    </w:p>
                    <w:p w14:paraId="22FED494" w14:textId="030CDED5" w:rsidR="00F13F33" w:rsidRDefault="00F13F33" w:rsidP="00F13F33">
                      <w:pPr>
                        <w:pStyle w:val="Heading2"/>
                        <w:rPr>
                          <w:rFonts w:asciiTheme="minorHAnsi" w:eastAsiaTheme="minorEastAsia" w:hAnsiTheme="minorHAnsi" w:cstheme="minorBidi"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Skills</w:t>
                      </w:r>
                    </w:p>
                    <w:p w14:paraId="5C63CEC8" w14:textId="56051CC9" w:rsidR="00B545E5" w:rsidRPr="007D148B" w:rsidRDefault="001D1C9D" w:rsidP="001D1C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0"/>
                          <w:szCs w:val="24"/>
                          <w:lang w:bidi="he-IL"/>
                        </w:rPr>
                      </w:pPr>
                      <w:r w:rsidRPr="007D148B">
                        <w:rPr>
                          <w:b/>
                          <w:bCs/>
                          <w:sz w:val="20"/>
                          <w:szCs w:val="24"/>
                          <w:lang w:bidi="he-IL"/>
                        </w:rPr>
                        <w:t>Excel</w:t>
                      </w:r>
                    </w:p>
                    <w:p w14:paraId="532C3F62" w14:textId="57E47749" w:rsidR="000D05EF" w:rsidRDefault="000D05EF" w:rsidP="001D1C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 xml:space="preserve">Database Management and Design with </w:t>
                      </w:r>
                      <w:proofErr w:type="spellStart"/>
                      <w:r w:rsidRPr="007D148B">
                        <w:rPr>
                          <w:b/>
                          <w:bCs/>
                          <w:sz w:val="20"/>
                          <w:szCs w:val="24"/>
                        </w:rPr>
                        <w:t>SQL</w:t>
                      </w:r>
                      <w:r w:rsidR="007D148B" w:rsidRPr="007D148B">
                        <w:rPr>
                          <w:b/>
                          <w:bCs/>
                          <w:sz w:val="20"/>
                          <w:szCs w:val="24"/>
                        </w:rPr>
                        <w:t>server</w:t>
                      </w:r>
                      <w:proofErr w:type="spellEnd"/>
                    </w:p>
                    <w:p w14:paraId="6C0A2CAD" w14:textId="723E61F9" w:rsidR="000D05EF" w:rsidRDefault="000D05EF" w:rsidP="001D1C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>Information systems analysis and design</w:t>
                      </w:r>
                    </w:p>
                    <w:p w14:paraId="5DCF26B3" w14:textId="4E857319" w:rsidR="000D05EF" w:rsidRDefault="00C50D6D" w:rsidP="001D1C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 xml:space="preserve">Business intelligence </w:t>
                      </w:r>
                      <w:r>
                        <w:rPr>
                          <w:sz w:val="20"/>
                          <w:szCs w:val="24"/>
                          <w:lang w:bidi="he-IL"/>
                        </w:rPr>
                        <w:t xml:space="preserve">with </w:t>
                      </w:r>
                      <w:proofErr w:type="spellStart"/>
                      <w:r w:rsidRPr="007D148B">
                        <w:rPr>
                          <w:b/>
                          <w:bCs/>
                          <w:sz w:val="20"/>
                          <w:szCs w:val="24"/>
                          <w:lang w:bidi="he-IL"/>
                        </w:rPr>
                        <w:t>QlikSense</w:t>
                      </w:r>
                      <w:proofErr w:type="spellEnd"/>
                    </w:p>
                    <w:p w14:paraId="79E6D01F" w14:textId="6D32B248" w:rsidR="00C50D6D" w:rsidRDefault="0007407A" w:rsidP="001D1C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>Developing Internet Systems (</w:t>
                      </w:r>
                      <w:r w:rsidRPr="007D148B">
                        <w:rPr>
                          <w:b/>
                          <w:bCs/>
                          <w:sz w:val="20"/>
                          <w:szCs w:val="24"/>
                        </w:rPr>
                        <w:t>JS, HTML,CSS</w:t>
                      </w:r>
                      <w:r w:rsidRPr="003F3BB6">
                        <w:rPr>
                          <w:sz w:val="20"/>
                          <w:szCs w:val="24"/>
                        </w:rPr>
                        <w:t>)</w:t>
                      </w:r>
                    </w:p>
                    <w:p w14:paraId="6C7A5796" w14:textId="49DA38B3" w:rsidR="001D1C9D" w:rsidRPr="00F03378" w:rsidRDefault="00F03378" w:rsidP="00F033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>Introduction to big data</w:t>
                      </w:r>
                    </w:p>
                    <w:p w14:paraId="7C00A472" w14:textId="77777777" w:rsidR="00B545E5" w:rsidRPr="003F3BB6" w:rsidRDefault="00D74D21" w:rsidP="00B545E5">
                      <w:pPr>
                        <w:pStyle w:val="Heading2"/>
                        <w:tabs>
                          <w:tab w:val="left" w:pos="5649"/>
                        </w:tabs>
                        <w:rPr>
                          <w:sz w:val="24"/>
                          <w:szCs w:val="28"/>
                        </w:rPr>
                      </w:pPr>
                      <w:sdt>
                        <w:sdtPr>
                          <w:rPr>
                            <w:sz w:val="24"/>
                            <w:szCs w:val="28"/>
                          </w:rPr>
                          <w:id w:val="517824184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545E5" w:rsidRPr="003F3BB6">
                            <w:rPr>
                              <w:sz w:val="24"/>
                              <w:szCs w:val="28"/>
                            </w:rPr>
                            <w:t>WORK EXPERIENCE</w:t>
                          </w:r>
                        </w:sdtContent>
                      </w:sdt>
                      <w:r w:rsidR="00B545E5" w:rsidRPr="003F3BB6">
                        <w:rPr>
                          <w:sz w:val="24"/>
                          <w:szCs w:val="28"/>
                        </w:rPr>
                        <w:tab/>
                      </w:r>
                    </w:p>
                    <w:p w14:paraId="3FB1A8CB" w14:textId="77777777" w:rsidR="00B545E5" w:rsidRPr="003F3BB6" w:rsidRDefault="00B545E5" w:rsidP="00B545E5">
                      <w:pPr>
                        <w:pStyle w:val="Heading4"/>
                        <w:rPr>
                          <w:bCs/>
                          <w:sz w:val="20"/>
                          <w:szCs w:val="24"/>
                        </w:rPr>
                      </w:pPr>
                      <w:r w:rsidRPr="003F3BB6">
                        <w:rPr>
                          <w:rFonts w:hint="cs"/>
                          <w:sz w:val="20"/>
                          <w:szCs w:val="24"/>
                        </w:rPr>
                        <w:t>G</w:t>
                      </w: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alim Surf School -</w:t>
                      </w:r>
                      <w:r w:rsidRPr="003F3BB6">
                        <w:rPr>
                          <w:sz w:val="20"/>
                          <w:szCs w:val="24"/>
                        </w:rPr>
                        <w:t xml:space="preserve">  Surf instructor </w:t>
                      </w:r>
                    </w:p>
                    <w:p w14:paraId="1DA5457F" w14:textId="77777777" w:rsidR="00B545E5" w:rsidRPr="003F3BB6" w:rsidRDefault="00B545E5" w:rsidP="00B545E5">
                      <w:pPr>
                        <w:pStyle w:val="Date"/>
                        <w:rPr>
                          <w:sz w:val="20"/>
                          <w:szCs w:val="24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>September 2019 – September 2022</w:t>
                      </w:r>
                    </w:p>
                    <w:p w14:paraId="6867D321" w14:textId="77777777" w:rsidR="00B545E5" w:rsidRPr="003F3BB6" w:rsidRDefault="00B545E5" w:rsidP="00B545E5">
                      <w:pPr>
                        <w:rPr>
                          <w:sz w:val="20"/>
                          <w:szCs w:val="24"/>
                        </w:rPr>
                      </w:pPr>
                      <w:r w:rsidRPr="003F3BB6">
                        <w:rPr>
                          <w:sz w:val="20"/>
                          <w:szCs w:val="24"/>
                        </w:rPr>
                        <w:t>I worked as a surf instructor with groups and individuals.</w:t>
                      </w:r>
                    </w:p>
                    <w:p w14:paraId="721B8974" w14:textId="77777777" w:rsidR="00B545E5" w:rsidRPr="003F3BB6" w:rsidRDefault="00B545E5" w:rsidP="00B545E5">
                      <w:pPr>
                        <w:rPr>
                          <w:sz w:val="20"/>
                          <w:szCs w:val="24"/>
                          <w:rtl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I have also worked as a surf instructor in Panama for four months, which made me utilize my English.</w:t>
                      </w:r>
                      <w:r w:rsidRPr="003F3BB6">
                        <w:rPr>
                          <w:sz w:val="20"/>
                          <w:szCs w:val="24"/>
                        </w:rPr>
                        <w:t xml:space="preserve"> </w:t>
                      </w:r>
                    </w:p>
                    <w:p w14:paraId="257519A2" w14:textId="77777777" w:rsidR="00B545E5" w:rsidRPr="003F3BB6" w:rsidRDefault="00B545E5" w:rsidP="00B545E5">
                      <w:pPr>
                        <w:pStyle w:val="ListParagraph"/>
                        <w:rPr>
                          <w:sz w:val="20"/>
                          <w:szCs w:val="24"/>
                          <w:lang w:bidi="he-IL"/>
                        </w:rPr>
                      </w:pPr>
                    </w:p>
                    <w:p w14:paraId="1865244F" w14:textId="77777777" w:rsidR="00B545E5" w:rsidRPr="003F3BB6" w:rsidRDefault="00B545E5" w:rsidP="00B545E5">
                      <w:pPr>
                        <w:pStyle w:val="Heading2"/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caps w:val="0"/>
                          <w:sz w:val="20"/>
                          <w:szCs w:val="24"/>
                        </w:rPr>
                      </w:pPr>
                      <w:r w:rsidRPr="003F3BB6">
                        <w:rPr>
                          <w:sz w:val="24"/>
                          <w:szCs w:val="28"/>
                        </w:rPr>
                        <w:t>Military service - IDF</w:t>
                      </w:r>
                    </w:p>
                    <w:p w14:paraId="7B2EB6F9" w14:textId="77777777" w:rsidR="00B545E5" w:rsidRPr="003F3BB6" w:rsidRDefault="00B545E5" w:rsidP="00B545E5">
                      <w:pPr>
                        <w:pStyle w:val="Heading4"/>
                        <w:rPr>
                          <w:sz w:val="20"/>
                          <w:szCs w:val="24"/>
                          <w:rtl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 xml:space="preserve">Service – </w:t>
                      </w:r>
                      <w:proofErr w:type="spellStart"/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Sayeret</w:t>
                      </w:r>
                      <w:proofErr w:type="spellEnd"/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 xml:space="preserve"> Golani</w:t>
                      </w:r>
                    </w:p>
                    <w:p w14:paraId="4A2E6B36" w14:textId="77777777" w:rsidR="00B545E5" w:rsidRPr="003F3BB6" w:rsidRDefault="00B545E5" w:rsidP="00B545E5">
                      <w:p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March  2013 – November 2018</w:t>
                      </w:r>
                    </w:p>
                    <w:p w14:paraId="71D3E116" w14:textId="77777777" w:rsidR="00B545E5" w:rsidRPr="003F3BB6" w:rsidRDefault="00B545E5" w:rsidP="00B545E5">
                      <w:pPr>
                        <w:rPr>
                          <w:sz w:val="20"/>
                          <w:szCs w:val="24"/>
                          <w:rtl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 xml:space="preserve">Full service as </w:t>
                      </w:r>
                      <w:proofErr w:type="spellStart"/>
                      <w:r w:rsidRPr="003F3BB6">
                        <w:rPr>
                          <w:rFonts w:hint="cs"/>
                          <w:sz w:val="20"/>
                          <w:szCs w:val="24"/>
                          <w:lang w:bidi="he-IL"/>
                        </w:rPr>
                        <w:t>S</w:t>
                      </w: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ayeret</w:t>
                      </w:r>
                      <w:proofErr w:type="spellEnd"/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 xml:space="preserve"> Golani warrior and have done the officer course.</w:t>
                      </w:r>
                    </w:p>
                    <w:p w14:paraId="686F0D77" w14:textId="77777777" w:rsidR="00B545E5" w:rsidRPr="003F3BB6" w:rsidRDefault="00B545E5" w:rsidP="00B545E5">
                      <w:pPr>
                        <w:pStyle w:val="Heading4"/>
                        <w:tabs>
                          <w:tab w:val="left" w:pos="5040"/>
                        </w:tabs>
                        <w:rPr>
                          <w:bCs/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 xml:space="preserve">Combat officer </w:t>
                      </w:r>
                    </w:p>
                    <w:p w14:paraId="07646D78" w14:textId="77777777" w:rsidR="00B545E5" w:rsidRPr="003F3BB6" w:rsidRDefault="00B545E5" w:rsidP="00B545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 xml:space="preserve">Platoon leader for 16 months. </w:t>
                      </w:r>
                    </w:p>
                    <w:p w14:paraId="32C842E7" w14:textId="77777777" w:rsidR="00B545E5" w:rsidRPr="003F3BB6" w:rsidRDefault="00B545E5" w:rsidP="00B545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Deputy Company Commander</w:t>
                      </w:r>
                      <w:r w:rsidRPr="003F3BB6">
                        <w:rPr>
                          <w:rFonts w:hint="cs"/>
                          <w:sz w:val="20"/>
                          <w:szCs w:val="24"/>
                          <w:rtl/>
                          <w:lang w:bidi="he-IL"/>
                        </w:rPr>
                        <w:t xml:space="preserve"> </w:t>
                      </w: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for 8 months</w:t>
                      </w:r>
                    </w:p>
                    <w:p w14:paraId="47BB5522" w14:textId="393A00DE" w:rsidR="00B545E5" w:rsidRPr="003F3BB6" w:rsidRDefault="00B545E5" w:rsidP="00B545E5">
                      <w:pPr>
                        <w:rPr>
                          <w:sz w:val="20"/>
                          <w:szCs w:val="24"/>
                          <w:rtl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I finished my service as a Lieutenant, and now I serve as a Captain in the reserves</w:t>
                      </w:r>
                      <w:r w:rsidR="003F3BB6" w:rsidRPr="003F3BB6">
                        <w:rPr>
                          <w:rFonts w:hint="cs"/>
                          <w:sz w:val="20"/>
                          <w:szCs w:val="24"/>
                          <w:rtl/>
                          <w:lang w:bidi="he-IL"/>
                        </w:rPr>
                        <w:t xml:space="preserve"> </w:t>
                      </w: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as a Platoon leader</w:t>
                      </w:r>
                      <w:r w:rsidRPr="003F3BB6">
                        <w:rPr>
                          <w:sz w:val="20"/>
                          <w:szCs w:val="24"/>
                        </w:rPr>
                        <w:t>.</w:t>
                      </w:r>
                    </w:p>
                    <w:p w14:paraId="78BDE28C" w14:textId="77777777" w:rsidR="00B545E5" w:rsidRPr="003F3BB6" w:rsidRDefault="00B545E5" w:rsidP="00B545E5">
                      <w:p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Abilities I have acquired:</w:t>
                      </w:r>
                      <w:r w:rsidRPr="003F3BB6">
                        <w:rPr>
                          <w:rFonts w:hint="cs"/>
                          <w:sz w:val="20"/>
                          <w:szCs w:val="24"/>
                          <w:rtl/>
                          <w:lang w:bidi="he-IL"/>
                        </w:rPr>
                        <w:t xml:space="preserve"> </w:t>
                      </w:r>
                    </w:p>
                    <w:p w14:paraId="27A915F6" w14:textId="77777777" w:rsidR="00B545E5" w:rsidRPr="003F3BB6" w:rsidRDefault="00B545E5" w:rsidP="00B545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working under pressure</w:t>
                      </w:r>
                    </w:p>
                    <w:p w14:paraId="1CBC5703" w14:textId="77777777" w:rsidR="00B545E5" w:rsidRPr="003F3BB6" w:rsidRDefault="00B545E5" w:rsidP="00B545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Public speaking</w:t>
                      </w:r>
                    </w:p>
                    <w:p w14:paraId="0062BD00" w14:textId="77777777" w:rsidR="00B545E5" w:rsidRPr="003F3BB6" w:rsidRDefault="00B545E5" w:rsidP="00B545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bidi="he-IL"/>
                        </w:rPr>
                      </w:pPr>
                      <w:r w:rsidRPr="003F3BB6">
                        <w:rPr>
                          <w:sz w:val="20"/>
                          <w:szCs w:val="24"/>
                          <w:lang w:bidi="he-IL"/>
                        </w:rPr>
                        <w:t>Teamwork and individual work</w:t>
                      </w:r>
                    </w:p>
                    <w:p w14:paraId="154C3C42" w14:textId="77777777" w:rsidR="009D31D3" w:rsidRPr="003F3BB6" w:rsidRDefault="009D31D3">
                      <w:pPr>
                        <w:rPr>
                          <w:sz w:val="20"/>
                          <w:szCs w:val="24"/>
                        </w:rPr>
                      </w:pPr>
                    </w:p>
                    <w:p w14:paraId="202D5A82" w14:textId="77777777" w:rsidR="009D31D3" w:rsidRDefault="009D31D3"/>
                    <w:p w14:paraId="2471CBC5" w14:textId="77777777" w:rsidR="009D31D3" w:rsidRDefault="009D31D3"/>
                    <w:p w14:paraId="5307102F" w14:textId="77777777" w:rsidR="009D31D3" w:rsidRDefault="009D31D3"/>
                    <w:p w14:paraId="0A089065" w14:textId="77777777" w:rsidR="009D31D3" w:rsidRDefault="009D31D3" w:rsidP="009D31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312F3BD" w14:textId="7C18634F" w:rsidR="006C0396" w:rsidRDefault="003B4499">
      <w:pPr>
        <w:pStyle w:val="BodyText"/>
        <w:spacing w:before="2"/>
        <w:rPr>
          <w:rFonts w:ascii="Times New Roman"/>
          <w:b w:val="0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809EC4" wp14:editId="558F99E6">
            <wp:simplePos x="0" y="0"/>
            <wp:positionH relativeFrom="column">
              <wp:posOffset>-248285</wp:posOffset>
            </wp:positionH>
            <wp:positionV relativeFrom="paragraph">
              <wp:posOffset>76200</wp:posOffset>
            </wp:positionV>
            <wp:extent cx="1692910" cy="1780540"/>
            <wp:effectExtent l="76200" t="76200" r="78740" b="86360"/>
            <wp:wrapTight wrapText="bothSides">
              <wp:wrapPolygon edited="0">
                <wp:start x="8264" y="-924"/>
                <wp:lineTo x="1701" y="-462"/>
                <wp:lineTo x="1701" y="3235"/>
                <wp:lineTo x="-486" y="3235"/>
                <wp:lineTo x="-972" y="10631"/>
                <wp:lineTo x="-486" y="15252"/>
                <wp:lineTo x="1458" y="18026"/>
                <wp:lineTo x="1458" y="18257"/>
                <wp:lineTo x="7049" y="21723"/>
                <wp:lineTo x="8264" y="22417"/>
                <wp:lineTo x="13368" y="22417"/>
                <wp:lineTo x="14584" y="21723"/>
                <wp:lineTo x="19931" y="18257"/>
                <wp:lineTo x="20174" y="18026"/>
                <wp:lineTo x="21875" y="14328"/>
                <wp:lineTo x="22362" y="10631"/>
                <wp:lineTo x="21632" y="7164"/>
                <wp:lineTo x="21632" y="6933"/>
                <wp:lineTo x="19931" y="3466"/>
                <wp:lineTo x="19931" y="2311"/>
                <wp:lineTo x="15070" y="-462"/>
                <wp:lineTo x="13125" y="-924"/>
                <wp:lineTo x="8264" y="-924"/>
              </wp:wrapPolygon>
            </wp:wrapTight>
            <wp:docPr id="2084704898" name="Picture 9" descr="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ofile 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4" t="2465" r="7134" b="23254"/>
                    <a:stretch/>
                  </pic:blipFill>
                  <pic:spPr bwMode="auto">
                    <a:xfrm>
                      <a:off x="0" y="0"/>
                      <a:ext cx="1692910" cy="178054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E72">
        <w:rPr>
          <w:rFonts w:ascii="Times New Roman"/>
          <w:b w:val="0"/>
          <w:noProof/>
          <w:sz w:val="24"/>
        </w:rPr>
        <w:t xml:space="preserve"> </w:t>
      </w:r>
      <w:r w:rsidR="006D01E5">
        <w:rPr>
          <w:rFonts w:ascii="Times New Roman"/>
          <w:b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CD789" wp14:editId="575D9C8C">
                <wp:simplePos x="0" y="0"/>
                <wp:positionH relativeFrom="margin">
                  <wp:align>center</wp:align>
                </wp:positionH>
                <wp:positionV relativeFrom="margin">
                  <wp:posOffset>-324367</wp:posOffset>
                </wp:positionV>
                <wp:extent cx="7616214" cy="1317644"/>
                <wp:effectExtent l="0" t="0" r="22860" b="15875"/>
                <wp:wrapNone/>
                <wp:docPr id="97578861" name="Rectangle: Top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214" cy="1317644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1016" w:type="dxa"/>
                              <w:tblInd w:w="849" w:type="dxa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016"/>
                            </w:tblGrid>
                            <w:tr w:rsidR="00B545E5" w:rsidRPr="00D51E6A" w14:paraId="24C28957" w14:textId="77777777" w:rsidTr="00B545E5">
                              <w:trPr>
                                <w:trHeight w:val="23"/>
                              </w:trPr>
                              <w:tc>
                                <w:tcPr>
                                  <w:tcW w:w="11016" w:type="dxa"/>
                                </w:tcPr>
                                <w:p w14:paraId="35F57627" w14:textId="77777777" w:rsidR="00B545E5" w:rsidRPr="00D51E6A" w:rsidRDefault="00B545E5" w:rsidP="00B545E5">
                                  <w:pPr>
                                    <w:rPr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34B8FD" w14:textId="77777777" w:rsidR="006D01E5" w:rsidRDefault="006D01E5" w:rsidP="003B4499">
                            <w:pPr>
                              <w:pStyle w:val="Title"/>
                              <w:jc w:val="center"/>
                            </w:pPr>
                            <w:r>
                              <w:t>Ben shuan</w:t>
                            </w:r>
                          </w:p>
                          <w:p w14:paraId="30C92B77" w14:textId="49A9B107" w:rsidR="006D01E5" w:rsidRPr="003B4499" w:rsidRDefault="006D01E5" w:rsidP="003B4499">
                            <w:pPr>
                              <w:ind w:left="720" w:firstLine="720"/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B4499">
                              <w:rPr>
                                <w:sz w:val="24"/>
                                <w:szCs w:val="44"/>
                              </w:rPr>
                              <w:t>Industrial Engineer and management – information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CD789" id="Rectangle: Top Corners Rounded 2" o:spid="_x0000_s1028" style="position:absolute;margin-left:0;margin-top:-25.55pt;width:599.7pt;height:103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coordsize="7616214,13176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" adj="-11796480,,5400" path="m219612,l7396602,v121288,,219612,98324,219612,219612l7616214,1317644r,l,1317644r,l,219612c,98324,98324,,219612,xe" fillcolor="#94b6d2 [3204]" strokecolor="#345c7d [1604]" strokeweight="1pt">
                <v:stroke joinstyle="miter"/>
                <v:formulas/>
                <v:path arrowok="t" o:connecttype="custom" o:connectlocs="219612,0;7396602,0;7616214,219612;7616214,1317644;7616214,1317644;0,1317644;0,1317644;0,219612;219612,0" o:connectangles="0,0,0,0,0,0,0,0,0" textboxrect="0,0,7616214,1317644"/>
                <v:textbox>
                  <w:txbxContent>
                    <w:tbl>
                      <w:tblPr>
                        <w:tblW w:w="11016" w:type="dxa"/>
                        <w:tblInd w:w="849" w:type="dxa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016"/>
                      </w:tblGrid>
                      <w:tr w:rsidR="00B545E5" w:rsidRPr="00D51E6A" w14:paraId="24C28957" w14:textId="77777777" w:rsidTr="00B545E5">
                        <w:trPr>
                          <w:trHeight w:val="23"/>
                        </w:trPr>
                        <w:tc>
                          <w:tcPr>
                            <w:tcW w:w="11016" w:type="dxa"/>
                          </w:tcPr>
                          <w:p w14:paraId="35F57627" w14:textId="77777777" w:rsidR="00B545E5" w:rsidRPr="00D51E6A" w:rsidRDefault="00B545E5" w:rsidP="00B545E5">
                            <w:pPr>
                              <w:rPr>
                                <w:lang w:bidi="he-IL"/>
                              </w:rPr>
                            </w:pPr>
                          </w:p>
                        </w:tc>
                      </w:tr>
                    </w:tbl>
                    <w:p w14:paraId="6834B8FD" w14:textId="77777777" w:rsidR="006D01E5" w:rsidRDefault="006D01E5" w:rsidP="003B4499">
                      <w:pPr>
                        <w:pStyle w:val="Title"/>
                        <w:jc w:val="center"/>
                      </w:pPr>
                      <w:r>
                        <w:t>Ben shuan</w:t>
                      </w:r>
                    </w:p>
                    <w:p w14:paraId="30C92B77" w14:textId="49A9B107" w:rsidR="006D01E5" w:rsidRPr="003B4499" w:rsidRDefault="006D01E5" w:rsidP="003B4499">
                      <w:pPr>
                        <w:ind w:left="720" w:firstLine="720"/>
                        <w:jc w:val="center"/>
                        <w:rPr>
                          <w:sz w:val="24"/>
                          <w:szCs w:val="32"/>
                        </w:rPr>
                      </w:pPr>
                      <w:r w:rsidRPr="003B4499">
                        <w:rPr>
                          <w:sz w:val="24"/>
                          <w:szCs w:val="44"/>
                        </w:rPr>
                        <w:t>Industrial Engineer and management – information systems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825C58F" w14:textId="2AC18300" w:rsidR="0061007C" w:rsidRPr="0061007C" w:rsidRDefault="0061007C" w:rsidP="00890AF5">
      <w:pPr>
        <w:tabs>
          <w:tab w:val="left" w:pos="2160"/>
        </w:tabs>
        <w:rPr>
          <w:lang w:bidi="he-IL"/>
        </w:rPr>
      </w:pPr>
    </w:p>
    <w:sectPr w:rsidR="0061007C" w:rsidRPr="0061007C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654E" w14:textId="77777777" w:rsidR="0034508D" w:rsidRDefault="0034508D" w:rsidP="000C45FF">
      <w:r>
        <w:separator/>
      </w:r>
    </w:p>
  </w:endnote>
  <w:endnote w:type="continuationSeparator" w:id="0">
    <w:p w14:paraId="7193EA62" w14:textId="77777777" w:rsidR="0034508D" w:rsidRDefault="0034508D" w:rsidP="000C45FF">
      <w:r>
        <w:continuationSeparator/>
      </w:r>
    </w:p>
  </w:endnote>
  <w:endnote w:type="continuationNotice" w:id="1">
    <w:p w14:paraId="02E30E02" w14:textId="77777777" w:rsidR="0034508D" w:rsidRDefault="003450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FA40" w14:textId="77777777" w:rsidR="0034508D" w:rsidRDefault="0034508D" w:rsidP="000C45FF">
      <w:r>
        <w:separator/>
      </w:r>
    </w:p>
  </w:footnote>
  <w:footnote w:type="continuationSeparator" w:id="0">
    <w:p w14:paraId="0CFC348C" w14:textId="77777777" w:rsidR="0034508D" w:rsidRDefault="0034508D" w:rsidP="000C45FF">
      <w:r>
        <w:continuationSeparator/>
      </w:r>
    </w:p>
  </w:footnote>
  <w:footnote w:type="continuationNotice" w:id="1">
    <w:p w14:paraId="291F418F" w14:textId="77777777" w:rsidR="0034508D" w:rsidRDefault="003450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F6FC" w14:textId="1039F188" w:rsidR="000C45FF" w:rsidRDefault="000C4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13D1"/>
    <w:multiLevelType w:val="hybridMultilevel"/>
    <w:tmpl w:val="9B84C4DA"/>
    <w:lvl w:ilvl="0" w:tplc="BC9A1428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A6E85"/>
    <w:multiLevelType w:val="hybridMultilevel"/>
    <w:tmpl w:val="2EFE3576"/>
    <w:lvl w:ilvl="0" w:tplc="20D867D8">
      <w:start w:val="2020"/>
      <w:numFmt w:val="bullet"/>
      <w:lvlText w:val="-"/>
      <w:lvlJc w:val="left"/>
      <w:pPr>
        <w:ind w:left="170" w:hanging="170"/>
      </w:pPr>
      <w:rPr>
        <w:rFonts w:ascii="Arial" w:eastAsiaTheme="minorEastAsia" w:hAnsi="Arial" w:hint="default"/>
        <w:sz w:val="22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4236750">
    <w:abstractNumId w:val="0"/>
  </w:num>
  <w:num w:numId="2" w16cid:durableId="1959531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21"/>
    <w:rsid w:val="000136CF"/>
    <w:rsid w:val="000143D0"/>
    <w:rsid w:val="00017B49"/>
    <w:rsid w:val="00021989"/>
    <w:rsid w:val="00021D08"/>
    <w:rsid w:val="0003012B"/>
    <w:rsid w:val="00036450"/>
    <w:rsid w:val="000376E7"/>
    <w:rsid w:val="000433D9"/>
    <w:rsid w:val="00046BC7"/>
    <w:rsid w:val="0007207A"/>
    <w:rsid w:val="0007407A"/>
    <w:rsid w:val="00074DCD"/>
    <w:rsid w:val="00094499"/>
    <w:rsid w:val="0009556E"/>
    <w:rsid w:val="000974E0"/>
    <w:rsid w:val="000A146D"/>
    <w:rsid w:val="000A228D"/>
    <w:rsid w:val="000C45FF"/>
    <w:rsid w:val="000D05EF"/>
    <w:rsid w:val="000E2250"/>
    <w:rsid w:val="000E3FD1"/>
    <w:rsid w:val="000F29DB"/>
    <w:rsid w:val="00112054"/>
    <w:rsid w:val="00126D3B"/>
    <w:rsid w:val="001317D8"/>
    <w:rsid w:val="001525E1"/>
    <w:rsid w:val="00152820"/>
    <w:rsid w:val="00152B63"/>
    <w:rsid w:val="00156DAB"/>
    <w:rsid w:val="001677EF"/>
    <w:rsid w:val="00176CFF"/>
    <w:rsid w:val="00180329"/>
    <w:rsid w:val="00187321"/>
    <w:rsid w:val="0019001F"/>
    <w:rsid w:val="001A387A"/>
    <w:rsid w:val="001A74A5"/>
    <w:rsid w:val="001B2ABD"/>
    <w:rsid w:val="001B3FD6"/>
    <w:rsid w:val="001D1C9D"/>
    <w:rsid w:val="001E0391"/>
    <w:rsid w:val="001E1759"/>
    <w:rsid w:val="001F1ECC"/>
    <w:rsid w:val="001F2C84"/>
    <w:rsid w:val="001F39B0"/>
    <w:rsid w:val="00230D06"/>
    <w:rsid w:val="002400EB"/>
    <w:rsid w:val="0024496E"/>
    <w:rsid w:val="00256CF7"/>
    <w:rsid w:val="0025733C"/>
    <w:rsid w:val="00281FD5"/>
    <w:rsid w:val="002B40F2"/>
    <w:rsid w:val="002B499A"/>
    <w:rsid w:val="002C44E6"/>
    <w:rsid w:val="002C711A"/>
    <w:rsid w:val="002D493A"/>
    <w:rsid w:val="002D6A7E"/>
    <w:rsid w:val="002E2073"/>
    <w:rsid w:val="002F3719"/>
    <w:rsid w:val="002F3FBD"/>
    <w:rsid w:val="00300390"/>
    <w:rsid w:val="0030481B"/>
    <w:rsid w:val="003156FC"/>
    <w:rsid w:val="003170B9"/>
    <w:rsid w:val="003254B5"/>
    <w:rsid w:val="00342E90"/>
    <w:rsid w:val="0034508D"/>
    <w:rsid w:val="0037121F"/>
    <w:rsid w:val="00373C6D"/>
    <w:rsid w:val="0037515A"/>
    <w:rsid w:val="003910D8"/>
    <w:rsid w:val="00392FEF"/>
    <w:rsid w:val="00397324"/>
    <w:rsid w:val="003A6B7D"/>
    <w:rsid w:val="003B03EF"/>
    <w:rsid w:val="003B06CA"/>
    <w:rsid w:val="003B39F4"/>
    <w:rsid w:val="003B4499"/>
    <w:rsid w:val="003C11CF"/>
    <w:rsid w:val="003F2E79"/>
    <w:rsid w:val="003F3BB6"/>
    <w:rsid w:val="004071FC"/>
    <w:rsid w:val="00410A0A"/>
    <w:rsid w:val="00412B7C"/>
    <w:rsid w:val="00441E0A"/>
    <w:rsid w:val="00445947"/>
    <w:rsid w:val="00450FA5"/>
    <w:rsid w:val="004813B3"/>
    <w:rsid w:val="00496591"/>
    <w:rsid w:val="004B199D"/>
    <w:rsid w:val="004C63E4"/>
    <w:rsid w:val="004D0CDD"/>
    <w:rsid w:val="004D3011"/>
    <w:rsid w:val="004E015F"/>
    <w:rsid w:val="004E5445"/>
    <w:rsid w:val="004F271D"/>
    <w:rsid w:val="0050104F"/>
    <w:rsid w:val="00503973"/>
    <w:rsid w:val="005237AF"/>
    <w:rsid w:val="005262AC"/>
    <w:rsid w:val="005270F1"/>
    <w:rsid w:val="005277B2"/>
    <w:rsid w:val="00561848"/>
    <w:rsid w:val="00564059"/>
    <w:rsid w:val="00564271"/>
    <w:rsid w:val="00572DC5"/>
    <w:rsid w:val="00575D3D"/>
    <w:rsid w:val="00581E17"/>
    <w:rsid w:val="00583CB1"/>
    <w:rsid w:val="0059687A"/>
    <w:rsid w:val="0059746F"/>
    <w:rsid w:val="005C01D5"/>
    <w:rsid w:val="005D0613"/>
    <w:rsid w:val="005E35A5"/>
    <w:rsid w:val="005E39D5"/>
    <w:rsid w:val="00600670"/>
    <w:rsid w:val="00607385"/>
    <w:rsid w:val="0061007C"/>
    <w:rsid w:val="0062123A"/>
    <w:rsid w:val="00643DBF"/>
    <w:rsid w:val="00646E75"/>
    <w:rsid w:val="006616DE"/>
    <w:rsid w:val="006771D0"/>
    <w:rsid w:val="006A62A3"/>
    <w:rsid w:val="006C0396"/>
    <w:rsid w:val="006C658E"/>
    <w:rsid w:val="006D01E5"/>
    <w:rsid w:val="006D3C6F"/>
    <w:rsid w:val="006D46FF"/>
    <w:rsid w:val="006E0086"/>
    <w:rsid w:val="006E13F3"/>
    <w:rsid w:val="006F4896"/>
    <w:rsid w:val="00704A54"/>
    <w:rsid w:val="007112B1"/>
    <w:rsid w:val="00715FCB"/>
    <w:rsid w:val="00740759"/>
    <w:rsid w:val="007422E6"/>
    <w:rsid w:val="00743101"/>
    <w:rsid w:val="00753C30"/>
    <w:rsid w:val="007568C9"/>
    <w:rsid w:val="007609BB"/>
    <w:rsid w:val="00764C9F"/>
    <w:rsid w:val="00770BE7"/>
    <w:rsid w:val="007775E1"/>
    <w:rsid w:val="00777911"/>
    <w:rsid w:val="007867A0"/>
    <w:rsid w:val="007927F5"/>
    <w:rsid w:val="007D148B"/>
    <w:rsid w:val="007D19D4"/>
    <w:rsid w:val="007E1692"/>
    <w:rsid w:val="007E544B"/>
    <w:rsid w:val="00802CA0"/>
    <w:rsid w:val="008061B3"/>
    <w:rsid w:val="00822AC0"/>
    <w:rsid w:val="00824DAC"/>
    <w:rsid w:val="008271F5"/>
    <w:rsid w:val="00832A6F"/>
    <w:rsid w:val="00840747"/>
    <w:rsid w:val="008437BA"/>
    <w:rsid w:val="008479D9"/>
    <w:rsid w:val="008479E8"/>
    <w:rsid w:val="00854323"/>
    <w:rsid w:val="00870F73"/>
    <w:rsid w:val="008760BC"/>
    <w:rsid w:val="00890AF5"/>
    <w:rsid w:val="00897142"/>
    <w:rsid w:val="008B3A1F"/>
    <w:rsid w:val="008B5F3C"/>
    <w:rsid w:val="008C29A3"/>
    <w:rsid w:val="008D3E72"/>
    <w:rsid w:val="008D4B1A"/>
    <w:rsid w:val="008D57AD"/>
    <w:rsid w:val="008F29A8"/>
    <w:rsid w:val="0090666F"/>
    <w:rsid w:val="009162EE"/>
    <w:rsid w:val="00924FAC"/>
    <w:rsid w:val="009260CD"/>
    <w:rsid w:val="00927561"/>
    <w:rsid w:val="00940A66"/>
    <w:rsid w:val="00951F07"/>
    <w:rsid w:val="00952C25"/>
    <w:rsid w:val="00972E8E"/>
    <w:rsid w:val="009960BA"/>
    <w:rsid w:val="009D31D3"/>
    <w:rsid w:val="009D4915"/>
    <w:rsid w:val="009E3FE2"/>
    <w:rsid w:val="00A021C0"/>
    <w:rsid w:val="00A16132"/>
    <w:rsid w:val="00A2118D"/>
    <w:rsid w:val="00A45DED"/>
    <w:rsid w:val="00A67D9A"/>
    <w:rsid w:val="00A93F78"/>
    <w:rsid w:val="00AA2104"/>
    <w:rsid w:val="00AA7704"/>
    <w:rsid w:val="00AC0147"/>
    <w:rsid w:val="00AC3D81"/>
    <w:rsid w:val="00AD0A50"/>
    <w:rsid w:val="00AD2EFA"/>
    <w:rsid w:val="00AD76E2"/>
    <w:rsid w:val="00AF0F3A"/>
    <w:rsid w:val="00AF1D74"/>
    <w:rsid w:val="00B03AAB"/>
    <w:rsid w:val="00B20152"/>
    <w:rsid w:val="00B32F35"/>
    <w:rsid w:val="00B359E4"/>
    <w:rsid w:val="00B545E5"/>
    <w:rsid w:val="00B56348"/>
    <w:rsid w:val="00B57D98"/>
    <w:rsid w:val="00B63813"/>
    <w:rsid w:val="00B70850"/>
    <w:rsid w:val="00B85984"/>
    <w:rsid w:val="00BB5BDE"/>
    <w:rsid w:val="00C02AFD"/>
    <w:rsid w:val="00C05863"/>
    <w:rsid w:val="00C066B6"/>
    <w:rsid w:val="00C23707"/>
    <w:rsid w:val="00C37BA1"/>
    <w:rsid w:val="00C4674C"/>
    <w:rsid w:val="00C506CF"/>
    <w:rsid w:val="00C50D6D"/>
    <w:rsid w:val="00C50F4E"/>
    <w:rsid w:val="00C60828"/>
    <w:rsid w:val="00C614C2"/>
    <w:rsid w:val="00C64597"/>
    <w:rsid w:val="00C702BD"/>
    <w:rsid w:val="00C72805"/>
    <w:rsid w:val="00C72BED"/>
    <w:rsid w:val="00C876EE"/>
    <w:rsid w:val="00C9578B"/>
    <w:rsid w:val="00CB0055"/>
    <w:rsid w:val="00CB43D6"/>
    <w:rsid w:val="00CB5750"/>
    <w:rsid w:val="00CE319F"/>
    <w:rsid w:val="00D01367"/>
    <w:rsid w:val="00D022AF"/>
    <w:rsid w:val="00D1293D"/>
    <w:rsid w:val="00D22E09"/>
    <w:rsid w:val="00D2522B"/>
    <w:rsid w:val="00D35701"/>
    <w:rsid w:val="00D422DE"/>
    <w:rsid w:val="00D45AFB"/>
    <w:rsid w:val="00D5033E"/>
    <w:rsid w:val="00D51E6A"/>
    <w:rsid w:val="00D5459D"/>
    <w:rsid w:val="00D72651"/>
    <w:rsid w:val="00D74D21"/>
    <w:rsid w:val="00D82E93"/>
    <w:rsid w:val="00D8467D"/>
    <w:rsid w:val="00DA1F4D"/>
    <w:rsid w:val="00DB3623"/>
    <w:rsid w:val="00DB5C76"/>
    <w:rsid w:val="00DD172A"/>
    <w:rsid w:val="00DD44B6"/>
    <w:rsid w:val="00DD7F88"/>
    <w:rsid w:val="00DE311B"/>
    <w:rsid w:val="00DF0121"/>
    <w:rsid w:val="00E07A04"/>
    <w:rsid w:val="00E07DB3"/>
    <w:rsid w:val="00E20737"/>
    <w:rsid w:val="00E25A26"/>
    <w:rsid w:val="00E27BA2"/>
    <w:rsid w:val="00E4381A"/>
    <w:rsid w:val="00E55D74"/>
    <w:rsid w:val="00EB23A1"/>
    <w:rsid w:val="00EB6568"/>
    <w:rsid w:val="00EC054C"/>
    <w:rsid w:val="00EC7D01"/>
    <w:rsid w:val="00EE7344"/>
    <w:rsid w:val="00EF6A3C"/>
    <w:rsid w:val="00EF7CC1"/>
    <w:rsid w:val="00F02CCB"/>
    <w:rsid w:val="00F03378"/>
    <w:rsid w:val="00F04737"/>
    <w:rsid w:val="00F13F33"/>
    <w:rsid w:val="00F1439B"/>
    <w:rsid w:val="00F179C1"/>
    <w:rsid w:val="00F249BB"/>
    <w:rsid w:val="00F370B4"/>
    <w:rsid w:val="00F42ECB"/>
    <w:rsid w:val="00F45F70"/>
    <w:rsid w:val="00F5272E"/>
    <w:rsid w:val="00F60274"/>
    <w:rsid w:val="00F77FB9"/>
    <w:rsid w:val="00F85921"/>
    <w:rsid w:val="00FB068F"/>
    <w:rsid w:val="00FB5EFF"/>
    <w:rsid w:val="00FE0A36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8AF0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D01E5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F370B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30D06"/>
    <w:pPr>
      <w:widowControl w:val="0"/>
      <w:autoSpaceDE w:val="0"/>
      <w:autoSpaceDN w:val="0"/>
    </w:pPr>
    <w:rPr>
      <w:rFonts w:ascii="Tahoma" w:eastAsia="Tahoma" w:hAnsi="Tahoma" w:cs="Tahoma"/>
      <w:b/>
      <w:bCs/>
      <w:sz w:val="31"/>
      <w:szCs w:val="31"/>
      <w:lang w:eastAsia="en-US" w:bidi="he-IL"/>
    </w:rPr>
  </w:style>
  <w:style w:type="character" w:customStyle="1" w:styleId="BodyTextChar">
    <w:name w:val="Body Text Char"/>
    <w:basedOn w:val="DefaultParagraphFont"/>
    <w:link w:val="BodyText"/>
    <w:uiPriority w:val="1"/>
    <w:rsid w:val="00230D06"/>
    <w:rPr>
      <w:rFonts w:ascii="Tahoma" w:eastAsia="Tahoma" w:hAnsi="Tahoma" w:cs="Tahoma"/>
      <w:b/>
      <w:bCs/>
      <w:sz w:val="31"/>
      <w:szCs w:val="31"/>
      <w:lang w:eastAsia="en-US" w:bidi="he-IL"/>
    </w:rPr>
  </w:style>
  <w:style w:type="paragraph" w:customStyle="1" w:styleId="TableParagraph">
    <w:name w:val="Table Paragraph"/>
    <w:basedOn w:val="Normal"/>
    <w:uiPriority w:val="1"/>
    <w:qFormat/>
    <w:rsid w:val="00230D06"/>
    <w:pPr>
      <w:widowControl w:val="0"/>
      <w:autoSpaceDE w:val="0"/>
      <w:autoSpaceDN w:val="0"/>
      <w:spacing w:before="65"/>
      <w:jc w:val="right"/>
    </w:pPr>
    <w:rPr>
      <w:rFonts w:ascii="Tahoma" w:eastAsia="Tahoma" w:hAnsi="Tahoma" w:cs="Tahoma"/>
      <w:sz w:val="22"/>
      <w:lang w:eastAsia="en-US" w:bidi="he-IL"/>
    </w:rPr>
  </w:style>
  <w:style w:type="table" w:styleId="PlainTable4">
    <w:name w:val="Plain Table 4"/>
    <w:basedOn w:val="TableNormal"/>
    <w:uiPriority w:val="44"/>
    <w:rsid w:val="00F45F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6D01E5"/>
    <w:rPr>
      <w:sz w:val="22"/>
      <w:szCs w:val="22"/>
      <w:lang w:bidi="he-IL"/>
    </w:rPr>
  </w:style>
  <w:style w:type="character" w:customStyle="1" w:styleId="NoSpacingChar">
    <w:name w:val="No Spacing Char"/>
    <w:basedOn w:val="DefaultParagraphFont"/>
    <w:link w:val="NoSpacing"/>
    <w:uiPriority w:val="1"/>
    <w:rsid w:val="006D01E5"/>
    <w:rPr>
      <w:sz w:val="22"/>
      <w:szCs w:val="22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A67D9A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benshuan@gmail.com" TargetMode="External"/><Relationship Id="rId12" Type="http://schemas.openxmlformats.org/officeDocument/2006/relationships/hyperlink" Target="https://github.com/BenShu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enshu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Shuan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sh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5F825C7B2A4120BEA082BDFAD8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99A71-09C5-413A-8938-D17282FF075E}"/>
      </w:docPartPr>
      <w:docPartBody>
        <w:p w:rsidR="00B002DE" w:rsidRDefault="005E0680" w:rsidP="005E0680">
          <w:pPr>
            <w:pStyle w:val="CD5F825C7B2A4120BEA082BDFAD8D18A"/>
          </w:pPr>
          <w:r w:rsidRPr="00D5459D">
            <w:t>Profile</w:t>
          </w:r>
        </w:p>
      </w:docPartBody>
    </w:docPart>
    <w:docPart>
      <w:docPartPr>
        <w:name w:val="6406F78FCE5F4CE4AE4258787DD3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79C71-4EEE-4912-AE80-763D298683C1}"/>
      </w:docPartPr>
      <w:docPartBody>
        <w:p w:rsidR="00B002DE" w:rsidRDefault="005E0680" w:rsidP="005E0680">
          <w:pPr>
            <w:pStyle w:val="6406F78FCE5F4CE4AE4258787DD36EA4"/>
          </w:pPr>
          <w:r w:rsidRPr="00CB0055">
            <w:t>Contact</w:t>
          </w:r>
        </w:p>
      </w:docPartBody>
    </w:docPart>
    <w:docPart>
      <w:docPartPr>
        <w:name w:val="90128D0F4A174550B1349EF67E07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5A843-E185-4DD2-84E3-CAA0FC865BFB}"/>
      </w:docPartPr>
      <w:docPartBody>
        <w:p w:rsidR="00B002DE" w:rsidRDefault="005E0680" w:rsidP="005E0680">
          <w:pPr>
            <w:pStyle w:val="90128D0F4A174550B1349EF67E07CCEA"/>
          </w:pPr>
          <w:r w:rsidRPr="004D3011">
            <w:t>PHONE:</w:t>
          </w:r>
        </w:p>
      </w:docPartBody>
    </w:docPart>
    <w:docPart>
      <w:docPartPr>
        <w:name w:val="5C1966C018D5447EA1682CC5D386E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3EF6B-38DA-4EB8-BD6D-B2665AE8C807}"/>
      </w:docPartPr>
      <w:docPartBody>
        <w:p w:rsidR="00B002DE" w:rsidRDefault="005E0680" w:rsidP="005E0680">
          <w:pPr>
            <w:pStyle w:val="5C1966C018D5447EA1682CC5D386E2BA"/>
          </w:pPr>
          <w:r w:rsidRPr="004D3011">
            <w:t>EMAIL:</w:t>
          </w:r>
        </w:p>
      </w:docPartBody>
    </w:docPart>
    <w:docPart>
      <w:docPartPr>
        <w:name w:val="9D8DF93726B8438A88C3711FAD71C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2446-09A4-49CF-AAB9-B5FBBB46CF80}"/>
      </w:docPartPr>
      <w:docPartBody>
        <w:p w:rsidR="00B002DE" w:rsidRDefault="005E0680" w:rsidP="005E0680">
          <w:pPr>
            <w:pStyle w:val="9D8DF93726B8438A88C3711FAD71CB24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77"/>
    <w:rsid w:val="002D3660"/>
    <w:rsid w:val="00406D10"/>
    <w:rsid w:val="00553516"/>
    <w:rsid w:val="005E0680"/>
    <w:rsid w:val="006D0A50"/>
    <w:rsid w:val="00717596"/>
    <w:rsid w:val="007478DA"/>
    <w:rsid w:val="007C1179"/>
    <w:rsid w:val="008A3677"/>
    <w:rsid w:val="008A675F"/>
    <w:rsid w:val="00B002DE"/>
    <w:rsid w:val="00B54AE9"/>
    <w:rsid w:val="00C62C17"/>
    <w:rsid w:val="00E07818"/>
    <w:rsid w:val="00F8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E068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0680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CD5F825C7B2A4120BEA082BDFAD8D18A">
    <w:name w:val="CD5F825C7B2A4120BEA082BDFAD8D18A"/>
    <w:rsid w:val="005E0680"/>
    <w:rPr>
      <w:kern w:val="2"/>
      <w14:ligatures w14:val="standardContextual"/>
    </w:rPr>
  </w:style>
  <w:style w:type="paragraph" w:customStyle="1" w:styleId="6406F78FCE5F4CE4AE4258787DD36EA4">
    <w:name w:val="6406F78FCE5F4CE4AE4258787DD36EA4"/>
    <w:rsid w:val="005E0680"/>
    <w:rPr>
      <w:kern w:val="2"/>
      <w14:ligatures w14:val="standardContextual"/>
    </w:rPr>
  </w:style>
  <w:style w:type="paragraph" w:customStyle="1" w:styleId="90128D0F4A174550B1349EF67E07CCEA">
    <w:name w:val="90128D0F4A174550B1349EF67E07CCEA"/>
    <w:rsid w:val="005E0680"/>
    <w:rPr>
      <w:kern w:val="2"/>
      <w14:ligatures w14:val="standardContextual"/>
    </w:rPr>
  </w:style>
  <w:style w:type="paragraph" w:customStyle="1" w:styleId="5C1966C018D5447EA1682CC5D386E2BA">
    <w:name w:val="5C1966C018D5447EA1682CC5D386E2BA"/>
    <w:rsid w:val="005E0680"/>
    <w:rPr>
      <w:kern w:val="2"/>
      <w14:ligatures w14:val="standardContextual"/>
    </w:rPr>
  </w:style>
  <w:style w:type="paragraph" w:customStyle="1" w:styleId="9D8DF93726B8438A88C3711FAD71CB24">
    <w:name w:val="9D8DF93726B8438A88C3711FAD71CB24"/>
    <w:rsid w:val="005E068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2023-09-24T00:11:00Z</dcterms:created>
  <dcterms:modified xsi:type="dcterms:W3CDTF">2023-09-24T00:11:00Z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ad73a8b80bb19f81df8cd22cda70381a0d6ef8218714344c7e95bd45dcf9fb2f</vt:lpwstr>
  </property>
</Properties>
</file>